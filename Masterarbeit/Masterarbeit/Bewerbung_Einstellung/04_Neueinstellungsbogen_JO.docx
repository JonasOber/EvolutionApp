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4"/>
        <w:gridCol w:w="480"/>
        <w:gridCol w:w="813"/>
        <w:gridCol w:w="674"/>
        <w:gridCol w:w="745"/>
        <w:gridCol w:w="212"/>
        <w:gridCol w:w="305"/>
        <w:gridCol w:w="306"/>
        <w:gridCol w:w="306"/>
        <w:gridCol w:w="93"/>
        <w:gridCol w:w="212"/>
        <w:gridCol w:w="306"/>
        <w:gridCol w:w="102"/>
        <w:gridCol w:w="204"/>
        <w:gridCol w:w="305"/>
        <w:gridCol w:w="306"/>
        <w:gridCol w:w="306"/>
        <w:gridCol w:w="226"/>
        <w:gridCol w:w="79"/>
        <w:gridCol w:w="306"/>
        <w:gridCol w:w="306"/>
        <w:gridCol w:w="305"/>
        <w:gridCol w:w="306"/>
        <w:gridCol w:w="306"/>
        <w:gridCol w:w="479"/>
      </w:tblGrid>
      <w:tr w:rsidR="00EB288B" w:rsidRPr="00263BA6" w14:paraId="7F1F911A" w14:textId="77777777" w:rsidTr="00DF6B0D">
        <w:trPr>
          <w:trHeight w:val="340"/>
        </w:trPr>
        <w:tc>
          <w:tcPr>
            <w:tcW w:w="9952" w:type="dxa"/>
            <w:gridSpan w:val="25"/>
            <w:shd w:val="clear" w:color="auto" w:fill="B6DDE8" w:themeFill="accent5" w:themeFillTint="66"/>
            <w:vAlign w:val="center"/>
          </w:tcPr>
          <w:p w14:paraId="6F53DBAE" w14:textId="77777777" w:rsidR="00EB288B" w:rsidRPr="00263BA6" w:rsidRDefault="00EB288B" w:rsidP="005B27D7">
            <w:pPr>
              <w:rPr>
                <w:rFonts w:ascii="Calibri" w:hAnsi="Calibri"/>
                <w:b/>
              </w:rPr>
            </w:pPr>
            <w:r w:rsidRPr="00EB288B">
              <w:rPr>
                <w:rFonts w:ascii="Calibri" w:hAnsi="Calibri"/>
                <w:b/>
                <w:sz w:val="22"/>
              </w:rPr>
              <w:t>Persönliche Daten</w:t>
            </w:r>
          </w:p>
        </w:tc>
      </w:tr>
      <w:tr w:rsidR="00EB288B" w:rsidRPr="00263BA6" w14:paraId="08E780C4" w14:textId="77777777" w:rsidTr="00EB288B">
        <w:trPr>
          <w:trHeight w:val="454"/>
        </w:trPr>
        <w:tc>
          <w:tcPr>
            <w:tcW w:w="4888" w:type="dxa"/>
            <w:gridSpan w:val="6"/>
            <w:shd w:val="clear" w:color="auto" w:fill="auto"/>
          </w:tcPr>
          <w:p w14:paraId="790E8C0D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Name</w:t>
            </w:r>
          </w:p>
          <w:p w14:paraId="3E1FC76F" w14:textId="2F2C3843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Oberröhrmann</w:t>
            </w:r>
          </w:p>
        </w:tc>
        <w:tc>
          <w:tcPr>
            <w:tcW w:w="5064" w:type="dxa"/>
            <w:gridSpan w:val="19"/>
            <w:shd w:val="clear" w:color="auto" w:fill="auto"/>
          </w:tcPr>
          <w:p w14:paraId="6432B8C6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Geburtsname (falls abweichend)</w:t>
            </w:r>
          </w:p>
        </w:tc>
      </w:tr>
      <w:tr w:rsidR="00EB288B" w:rsidRPr="00263BA6" w14:paraId="267B00DA" w14:textId="77777777" w:rsidTr="005316B1">
        <w:trPr>
          <w:trHeight w:val="454"/>
        </w:trPr>
        <w:tc>
          <w:tcPr>
            <w:tcW w:w="488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44383D8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Vorname</w:t>
            </w:r>
          </w:p>
          <w:p w14:paraId="1D25C87E" w14:textId="5208265C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Jonas</w:t>
            </w:r>
          </w:p>
        </w:tc>
        <w:tc>
          <w:tcPr>
            <w:tcW w:w="5064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2ECBA49E" w14:textId="77777777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 xml:space="preserve">Staatsangehörigkeit  </w:t>
            </w:r>
          </w:p>
          <w:p w14:paraId="4D894724" w14:textId="78C46AAC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Deutsch</w:t>
            </w:r>
          </w:p>
        </w:tc>
      </w:tr>
      <w:tr w:rsidR="00EB288B" w:rsidRPr="00263BA6" w14:paraId="242E1D82" w14:textId="77777777" w:rsidTr="005316B1">
        <w:trPr>
          <w:trHeight w:val="454"/>
        </w:trPr>
        <w:tc>
          <w:tcPr>
            <w:tcW w:w="1964" w:type="dxa"/>
            <w:tcBorders>
              <w:right w:val="single" w:sz="4" w:space="0" w:color="auto"/>
            </w:tcBorders>
            <w:shd w:val="clear" w:color="auto" w:fill="auto"/>
          </w:tcPr>
          <w:p w14:paraId="57DC7DB1" w14:textId="77777777" w:rsidR="00EB288B" w:rsidRPr="0052699C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52699C">
              <w:rPr>
                <w:rFonts w:ascii="Calibri" w:hAnsi="Calibri"/>
                <w:sz w:val="16"/>
              </w:rPr>
              <w:t xml:space="preserve">Geschlecht </w:t>
            </w:r>
          </w:p>
        </w:tc>
        <w:tc>
          <w:tcPr>
            <w:tcW w:w="19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EC89E" w14:textId="77777777" w:rsidR="00EB288B" w:rsidRPr="0052699C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52699C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99C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52699C">
              <w:rPr>
                <w:rFonts w:ascii="Calibri" w:hAnsi="Calibri"/>
                <w:sz w:val="16"/>
              </w:rPr>
              <w:fldChar w:fldCharType="end"/>
            </w:r>
            <w:r w:rsidRPr="0052699C">
              <w:rPr>
                <w:rFonts w:ascii="Calibri" w:hAnsi="Calibri"/>
                <w:sz w:val="16"/>
              </w:rPr>
              <w:t xml:space="preserve"> weiblich</w:t>
            </w:r>
          </w:p>
        </w:tc>
        <w:tc>
          <w:tcPr>
            <w:tcW w:w="19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31CA7" w14:textId="73D4AF16" w:rsidR="00EB288B" w:rsidRPr="0052699C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bookmarkEnd w:id="0"/>
            <w:r w:rsidR="00EB288B" w:rsidRPr="0052699C">
              <w:rPr>
                <w:rFonts w:ascii="Calibri" w:hAnsi="Calibri"/>
                <w:sz w:val="16"/>
              </w:rPr>
              <w:t xml:space="preserve"> männlich</w:t>
            </w:r>
          </w:p>
        </w:tc>
        <w:tc>
          <w:tcPr>
            <w:tcW w:w="1967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9F28E8" w14:textId="77777777" w:rsidR="00EB288B" w:rsidRPr="0052699C" w:rsidRDefault="00EB288B" w:rsidP="00D77CE4">
            <w:pPr>
              <w:spacing w:before="60"/>
              <w:rPr>
                <w:rFonts w:ascii="Calibri" w:hAnsi="Calibri"/>
                <w:sz w:val="16"/>
              </w:rPr>
            </w:pPr>
            <w:r w:rsidRPr="0052699C">
              <w:rPr>
                <w:rFonts w:ascii="Calibri" w:hAnsi="Calibri"/>
                <w:sz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99C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52699C">
              <w:rPr>
                <w:rFonts w:ascii="Calibri" w:hAnsi="Calibri"/>
                <w:sz w:val="16"/>
              </w:rPr>
              <w:fldChar w:fldCharType="end"/>
            </w:r>
            <w:r w:rsidRPr="0052699C">
              <w:rPr>
                <w:rFonts w:ascii="Calibri" w:hAnsi="Calibri"/>
                <w:sz w:val="16"/>
              </w:rPr>
              <w:t xml:space="preserve"> divers</w:t>
            </w:r>
          </w:p>
        </w:tc>
        <w:tc>
          <w:tcPr>
            <w:tcW w:w="2087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14:paraId="08F117E3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52699C">
              <w:rPr>
                <w:rFonts w:ascii="Calibri" w:hAnsi="Calibri"/>
                <w:sz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99C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52699C">
              <w:rPr>
                <w:rFonts w:ascii="Calibri" w:hAnsi="Calibri"/>
                <w:sz w:val="16"/>
              </w:rPr>
              <w:fldChar w:fldCharType="end"/>
            </w:r>
            <w:r w:rsidRPr="0052699C">
              <w:rPr>
                <w:rFonts w:ascii="Calibri" w:hAnsi="Calibri"/>
                <w:sz w:val="16"/>
              </w:rPr>
              <w:t xml:space="preserve"> keine Angabe</w:t>
            </w:r>
          </w:p>
        </w:tc>
      </w:tr>
      <w:tr w:rsidR="00EB288B" w:rsidRPr="00263BA6" w14:paraId="230D53EE" w14:textId="77777777" w:rsidTr="00EB288B">
        <w:trPr>
          <w:trHeight w:val="454"/>
        </w:trPr>
        <w:tc>
          <w:tcPr>
            <w:tcW w:w="3257" w:type="dxa"/>
            <w:gridSpan w:val="3"/>
            <w:shd w:val="clear" w:color="auto" w:fill="auto"/>
          </w:tcPr>
          <w:p w14:paraId="182EC6FE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 xml:space="preserve">Geburtsdatum </w:t>
            </w:r>
          </w:p>
          <w:p w14:paraId="5594ABAE" w14:textId="76634570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11.01.1998</w:t>
            </w:r>
          </w:p>
        </w:tc>
        <w:tc>
          <w:tcPr>
            <w:tcW w:w="3261" w:type="dxa"/>
            <w:gridSpan w:val="10"/>
            <w:shd w:val="clear" w:color="auto" w:fill="auto"/>
          </w:tcPr>
          <w:p w14:paraId="159EFF1A" w14:textId="77777777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Geburtsort</w:t>
            </w:r>
          </w:p>
          <w:p w14:paraId="438B0EE6" w14:textId="3A68E767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Hannover</w:t>
            </w:r>
          </w:p>
        </w:tc>
        <w:tc>
          <w:tcPr>
            <w:tcW w:w="3434" w:type="dxa"/>
            <w:gridSpan w:val="12"/>
            <w:shd w:val="clear" w:color="auto" w:fill="auto"/>
          </w:tcPr>
          <w:p w14:paraId="1EBFA0EB" w14:textId="77777777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Familienstand</w:t>
            </w:r>
          </w:p>
          <w:p w14:paraId="48C75B7B" w14:textId="36473679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ledig</w:t>
            </w:r>
          </w:p>
        </w:tc>
      </w:tr>
      <w:tr w:rsidR="00EB288B" w:rsidRPr="00263BA6" w14:paraId="3D316CD5" w14:textId="77777777" w:rsidTr="00EB288B">
        <w:trPr>
          <w:trHeight w:val="454"/>
        </w:trPr>
        <w:tc>
          <w:tcPr>
            <w:tcW w:w="9952" w:type="dxa"/>
            <w:gridSpan w:val="25"/>
            <w:shd w:val="clear" w:color="auto" w:fill="auto"/>
          </w:tcPr>
          <w:p w14:paraId="5159878F" w14:textId="53370270" w:rsidR="00EB288B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  <w:r w:rsidRPr="005B1CC4">
              <w:rPr>
                <w:rFonts w:ascii="Calibri" w:hAnsi="Calibri"/>
                <w:b/>
                <w:sz w:val="16"/>
              </w:rPr>
              <w:t>Kinder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ja</w:t>
            </w:r>
            <w:r>
              <w:rPr>
                <w:rFonts w:ascii="Calibri" w:hAnsi="Calibri"/>
                <w:sz w:val="16"/>
              </w:rPr>
              <w:t xml:space="preserve">   </w:t>
            </w:r>
            <w:r w:rsidRPr="004B335A">
              <w:rPr>
                <w:rFonts w:ascii="Calibri" w:hAnsi="Calibri"/>
                <w:i/>
                <w:sz w:val="16"/>
              </w:rPr>
              <w:t xml:space="preserve"> (Bitte </w:t>
            </w:r>
            <w:r w:rsidRPr="004B335A">
              <w:rPr>
                <w:rFonts w:ascii="Calibri" w:hAnsi="Calibri"/>
                <w:b/>
                <w:i/>
                <w:color w:val="FF0000"/>
                <w:sz w:val="16"/>
              </w:rPr>
              <w:t>Geburtsurkunde(n)</w:t>
            </w:r>
            <w:r w:rsidRPr="004B335A">
              <w:rPr>
                <w:rFonts w:ascii="Calibri" w:hAnsi="Calibri"/>
                <w:i/>
                <w:sz w:val="16"/>
              </w:rPr>
              <w:t xml:space="preserve"> in Kopie vorlegen.)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tab/>
            </w:r>
            <w:r w:rsidR="0060115F"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115F">
              <w:rPr>
                <w:rFonts w:ascii="Calibri" w:hAnsi="Calibri"/>
                <w:sz w:val="16"/>
              </w:rPr>
              <w:instrText xml:space="preserve"> FORMCHECKBOX </w:instrText>
            </w:r>
            <w:r w:rsidR="0060115F">
              <w:rPr>
                <w:rFonts w:ascii="Calibri" w:hAnsi="Calibri"/>
                <w:sz w:val="16"/>
              </w:rPr>
            </w:r>
            <w:r w:rsidR="0060115F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nein</w:t>
            </w:r>
          </w:p>
          <w:p w14:paraId="72B25855" w14:textId="77777777" w:rsidR="00EB288B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Weitere Angaben: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3314"/>
              <w:gridCol w:w="3207"/>
              <w:gridCol w:w="2268"/>
            </w:tblGrid>
            <w:tr w:rsidR="00EB288B" w:rsidRPr="005B1CC4" w14:paraId="7E1A4916" w14:textId="77777777" w:rsidTr="005B27D7">
              <w:tc>
                <w:tcPr>
                  <w:tcW w:w="738" w:type="dxa"/>
                  <w:shd w:val="clear" w:color="auto" w:fill="auto"/>
                </w:tcPr>
                <w:p w14:paraId="3EF3977C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3314" w:type="dxa"/>
                  <w:shd w:val="clear" w:color="auto" w:fill="auto"/>
                </w:tcPr>
                <w:p w14:paraId="22074B63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 w:rsidRPr="005B1CC4">
                    <w:rPr>
                      <w:rFonts w:ascii="Calibri" w:hAnsi="Calibri"/>
                      <w:sz w:val="16"/>
                    </w:rPr>
                    <w:t>Name</w:t>
                  </w:r>
                </w:p>
              </w:tc>
              <w:tc>
                <w:tcPr>
                  <w:tcW w:w="3207" w:type="dxa"/>
                  <w:shd w:val="clear" w:color="auto" w:fill="auto"/>
                </w:tcPr>
                <w:p w14:paraId="0CE3D88E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 w:rsidRPr="005B1CC4">
                    <w:rPr>
                      <w:rFonts w:ascii="Calibri" w:hAnsi="Calibri"/>
                      <w:sz w:val="16"/>
                    </w:rPr>
                    <w:t>Vorname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BF76CEC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 w:rsidRPr="005B1CC4">
                    <w:rPr>
                      <w:rFonts w:ascii="Calibri" w:hAnsi="Calibri"/>
                      <w:sz w:val="16"/>
                    </w:rPr>
                    <w:t>Geburtsdatum</w:t>
                  </w:r>
                </w:p>
              </w:tc>
            </w:tr>
            <w:tr w:rsidR="00EB288B" w:rsidRPr="005B1CC4" w14:paraId="12710859" w14:textId="77777777" w:rsidTr="005B27D7">
              <w:tc>
                <w:tcPr>
                  <w:tcW w:w="738" w:type="dxa"/>
                  <w:shd w:val="clear" w:color="auto" w:fill="auto"/>
                </w:tcPr>
                <w:p w14:paraId="5172C967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 w:rsidRPr="005B1CC4">
                    <w:rPr>
                      <w:rFonts w:ascii="Calibri" w:hAnsi="Calibri"/>
                      <w:sz w:val="16"/>
                    </w:rPr>
                    <w:t>Kind</w:t>
                  </w:r>
                  <w:r>
                    <w:rPr>
                      <w:rFonts w:ascii="Calibri" w:hAnsi="Calibri"/>
                      <w:sz w:val="16"/>
                    </w:rPr>
                    <w:t xml:space="preserve"> </w:t>
                  </w:r>
                  <w:r w:rsidRPr="005B1CC4">
                    <w:rPr>
                      <w:rFonts w:ascii="Calibri" w:hAnsi="Calibri"/>
                      <w:sz w:val="16"/>
                    </w:rPr>
                    <w:t>1</w:t>
                  </w:r>
                </w:p>
              </w:tc>
              <w:tc>
                <w:tcPr>
                  <w:tcW w:w="3314" w:type="dxa"/>
                  <w:shd w:val="clear" w:color="auto" w:fill="auto"/>
                </w:tcPr>
                <w:p w14:paraId="3BA54A5C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3207" w:type="dxa"/>
                  <w:shd w:val="clear" w:color="auto" w:fill="auto"/>
                </w:tcPr>
                <w:p w14:paraId="4F22925F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7C563660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</w:tr>
            <w:tr w:rsidR="00EB288B" w:rsidRPr="005B1CC4" w14:paraId="2B1BFE72" w14:textId="77777777" w:rsidTr="005B27D7">
              <w:tc>
                <w:tcPr>
                  <w:tcW w:w="738" w:type="dxa"/>
                  <w:shd w:val="clear" w:color="auto" w:fill="auto"/>
                </w:tcPr>
                <w:p w14:paraId="155A0165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 w:rsidRPr="005B1CC4">
                    <w:rPr>
                      <w:rFonts w:ascii="Calibri" w:hAnsi="Calibri"/>
                      <w:sz w:val="16"/>
                    </w:rPr>
                    <w:t>Kind 2</w:t>
                  </w:r>
                </w:p>
              </w:tc>
              <w:tc>
                <w:tcPr>
                  <w:tcW w:w="3314" w:type="dxa"/>
                  <w:shd w:val="clear" w:color="auto" w:fill="auto"/>
                </w:tcPr>
                <w:p w14:paraId="38F448F9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3207" w:type="dxa"/>
                  <w:shd w:val="clear" w:color="auto" w:fill="auto"/>
                </w:tcPr>
                <w:p w14:paraId="0EA044AA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3576D6D2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</w:tr>
            <w:tr w:rsidR="00EB288B" w:rsidRPr="005B1CC4" w14:paraId="69A0BB65" w14:textId="77777777" w:rsidTr="005B27D7">
              <w:tc>
                <w:tcPr>
                  <w:tcW w:w="738" w:type="dxa"/>
                  <w:shd w:val="clear" w:color="auto" w:fill="auto"/>
                </w:tcPr>
                <w:p w14:paraId="6BFD322E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 w:rsidRPr="005B1CC4">
                    <w:rPr>
                      <w:rFonts w:ascii="Calibri" w:hAnsi="Calibri"/>
                      <w:sz w:val="16"/>
                    </w:rPr>
                    <w:t>Kind 3</w:t>
                  </w:r>
                </w:p>
              </w:tc>
              <w:tc>
                <w:tcPr>
                  <w:tcW w:w="3314" w:type="dxa"/>
                  <w:shd w:val="clear" w:color="auto" w:fill="auto"/>
                </w:tcPr>
                <w:p w14:paraId="6B7AF596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3207" w:type="dxa"/>
                  <w:shd w:val="clear" w:color="auto" w:fill="auto"/>
                </w:tcPr>
                <w:p w14:paraId="672C6477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2D171581" w14:textId="77777777" w:rsidR="00EB288B" w:rsidRPr="005B1CC4" w:rsidRDefault="00EB288B" w:rsidP="005B27D7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</w:tr>
          </w:tbl>
          <w:p w14:paraId="5642011C" w14:textId="77777777" w:rsidR="00EB288B" w:rsidRPr="005B1CC4" w:rsidRDefault="00EB288B" w:rsidP="005B27D7">
            <w:pPr>
              <w:spacing w:before="60" w:line="360" w:lineRule="auto"/>
              <w:rPr>
                <w:rFonts w:ascii="Calibri" w:hAnsi="Calibri"/>
                <w:sz w:val="2"/>
                <w:szCs w:val="2"/>
              </w:rPr>
            </w:pPr>
            <w:r w:rsidRPr="005B1CC4">
              <w:rPr>
                <w:rFonts w:ascii="Calibri" w:hAnsi="Calibri"/>
                <w:sz w:val="2"/>
                <w:szCs w:val="2"/>
              </w:rPr>
              <w:t>-</w:t>
            </w:r>
          </w:p>
        </w:tc>
      </w:tr>
      <w:tr w:rsidR="00EB288B" w:rsidRPr="00263BA6" w14:paraId="3C6B4FA7" w14:textId="77777777" w:rsidTr="00EB288B">
        <w:trPr>
          <w:trHeight w:val="454"/>
        </w:trPr>
        <w:tc>
          <w:tcPr>
            <w:tcW w:w="9952" w:type="dxa"/>
            <w:gridSpan w:val="25"/>
            <w:shd w:val="clear" w:color="auto" w:fill="auto"/>
          </w:tcPr>
          <w:p w14:paraId="4F52EDE8" w14:textId="77777777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Straße</w:t>
            </w:r>
          </w:p>
          <w:p w14:paraId="2C29032B" w14:textId="660DA014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Markgrafstraße 25</w:t>
            </w:r>
          </w:p>
        </w:tc>
      </w:tr>
      <w:tr w:rsidR="00EB288B" w:rsidRPr="00263BA6" w14:paraId="42AFC128" w14:textId="77777777" w:rsidTr="00EB288B">
        <w:trPr>
          <w:trHeight w:val="454"/>
        </w:trPr>
        <w:tc>
          <w:tcPr>
            <w:tcW w:w="4888" w:type="dxa"/>
            <w:gridSpan w:val="6"/>
            <w:shd w:val="clear" w:color="auto" w:fill="auto"/>
          </w:tcPr>
          <w:p w14:paraId="7BDB9AFF" w14:textId="33C31115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PLZ/ Wohnort</w:t>
            </w:r>
          </w:p>
          <w:p w14:paraId="5D732918" w14:textId="231DD2A8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30419/ Hannover</w:t>
            </w:r>
          </w:p>
          <w:p w14:paraId="32D626F8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</w:p>
        </w:tc>
        <w:tc>
          <w:tcPr>
            <w:tcW w:w="5064" w:type="dxa"/>
            <w:gridSpan w:val="19"/>
            <w:shd w:val="clear" w:color="auto" w:fill="auto"/>
          </w:tcPr>
          <w:p w14:paraId="5DC9F58D" w14:textId="09BA07E3" w:rsidR="00EB288B" w:rsidRDefault="0060115F" w:rsidP="005B27D7">
            <w:pPr>
              <w:spacing w:before="60"/>
              <w:jc w:val="both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E-Mail</w:t>
            </w:r>
          </w:p>
          <w:p w14:paraId="5CA1B529" w14:textId="221F56C2" w:rsidR="0060115F" w:rsidRPr="00263BA6" w:rsidRDefault="0060115F" w:rsidP="005B27D7">
            <w:pPr>
              <w:spacing w:before="60"/>
              <w:jc w:val="both"/>
              <w:rPr>
                <w:rFonts w:ascii="Calibri" w:hAnsi="Calibri"/>
                <w:sz w:val="16"/>
              </w:rPr>
            </w:pPr>
            <w:hyperlink r:id="rId8" w:history="1">
              <w:r w:rsidRPr="00D8680E">
                <w:rPr>
                  <w:rStyle w:val="Hyperlink"/>
                  <w:rFonts w:ascii="Calibri" w:hAnsi="Calibri"/>
                  <w:sz w:val="16"/>
                </w:rPr>
                <w:t>Jo0198@freenet.de</w:t>
              </w:r>
            </w:hyperlink>
          </w:p>
        </w:tc>
      </w:tr>
      <w:tr w:rsidR="00EB288B" w:rsidRPr="00263BA6" w14:paraId="0804CE21" w14:textId="77777777" w:rsidTr="00EB288B">
        <w:trPr>
          <w:trHeight w:val="454"/>
        </w:trPr>
        <w:tc>
          <w:tcPr>
            <w:tcW w:w="488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B91FE82" w14:textId="77777777" w:rsidR="00EB288B" w:rsidRPr="00263BA6" w:rsidRDefault="00EB288B" w:rsidP="005B27D7">
            <w:pPr>
              <w:spacing w:before="60"/>
              <w:jc w:val="both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Telefon privat</w:t>
            </w:r>
          </w:p>
        </w:tc>
        <w:tc>
          <w:tcPr>
            <w:tcW w:w="5064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73550F6" w14:textId="77777777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Mobil</w:t>
            </w:r>
          </w:p>
          <w:p w14:paraId="5ADDBF68" w14:textId="5F1FE221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+49 163 1607654</w:t>
            </w:r>
          </w:p>
        </w:tc>
      </w:tr>
      <w:tr w:rsidR="00EB288B" w:rsidRPr="00263BA6" w14:paraId="639A07D1" w14:textId="77777777" w:rsidTr="00EB288B">
        <w:trPr>
          <w:trHeight w:val="458"/>
        </w:trPr>
        <w:tc>
          <w:tcPr>
            <w:tcW w:w="4888" w:type="dxa"/>
            <w:gridSpan w:val="6"/>
            <w:vMerge w:val="restart"/>
            <w:shd w:val="clear" w:color="auto" w:fill="auto"/>
          </w:tcPr>
          <w:p w14:paraId="3B647732" w14:textId="77777777" w:rsidR="00EB288B" w:rsidRPr="00263BA6" w:rsidRDefault="00EB288B" w:rsidP="004B335A">
            <w:pPr>
              <w:tabs>
                <w:tab w:val="left" w:pos="1053"/>
              </w:tabs>
              <w:spacing w:before="60" w:line="360" w:lineRule="auto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Priv. Bahncard</w:t>
            </w:r>
            <w:r w:rsidR="004B335A">
              <w:rPr>
                <w:rFonts w:ascii="Calibri" w:hAnsi="Calibri"/>
                <w:sz w:val="16"/>
              </w:rPr>
              <w:tab/>
            </w:r>
            <w:r w:rsidR="004B335A" w:rsidRPr="004B335A">
              <w:rPr>
                <w:rFonts w:ascii="Calibri" w:hAnsi="Calibri"/>
                <w:i/>
                <w:sz w:val="16"/>
              </w:rPr>
              <w:t xml:space="preserve">(Falls ja, bitte </w:t>
            </w:r>
            <w:r w:rsidR="004B335A" w:rsidRPr="00100F33">
              <w:rPr>
                <w:rFonts w:ascii="Calibri" w:hAnsi="Calibri"/>
                <w:b/>
                <w:i/>
                <w:color w:val="FF0000"/>
                <w:sz w:val="16"/>
              </w:rPr>
              <w:t>Kopie</w:t>
            </w:r>
            <w:r w:rsidR="004B335A" w:rsidRPr="004B335A">
              <w:rPr>
                <w:rFonts w:ascii="Calibri" w:hAnsi="Calibri"/>
                <w:i/>
                <w:color w:val="FF0000"/>
                <w:sz w:val="16"/>
              </w:rPr>
              <w:t xml:space="preserve"> </w:t>
            </w:r>
            <w:r w:rsidR="004B335A" w:rsidRPr="004B335A">
              <w:rPr>
                <w:rFonts w:ascii="Calibri" w:hAnsi="Calibri"/>
                <w:i/>
                <w:sz w:val="16"/>
              </w:rPr>
              <w:t>einreichen.)</w:t>
            </w:r>
          </w:p>
          <w:p w14:paraId="183D7D47" w14:textId="77777777" w:rsidR="00EB288B" w:rsidRPr="00EB015C" w:rsidRDefault="00EB288B" w:rsidP="005B27D7">
            <w:pPr>
              <w:tabs>
                <w:tab w:val="left" w:pos="606"/>
                <w:tab w:val="left" w:pos="4575"/>
              </w:tabs>
              <w:spacing w:line="360" w:lineRule="auto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ja 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sym w:font="Symbol" w:char="F0AE"/>
            </w:r>
            <w:r w:rsidRPr="00263BA6">
              <w:rPr>
                <w:rFonts w:ascii="Calibri" w:hAnsi="Calibri"/>
                <w:sz w:val="16"/>
              </w:rPr>
              <w:t xml:space="preserve"> Art: </w:t>
            </w:r>
            <w:r>
              <w:rPr>
                <w:rFonts w:ascii="Calibri" w:hAnsi="Calibri"/>
                <w:sz w:val="16"/>
              </w:rPr>
              <w:t xml:space="preserve">  </w:t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25%</w:t>
            </w:r>
            <w:r>
              <w:rPr>
                <w:rFonts w:ascii="Calibri" w:hAnsi="Calibri"/>
                <w:sz w:val="16"/>
              </w:rPr>
              <w:t xml:space="preserve">    </w:t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50%</w:t>
            </w:r>
            <w:r>
              <w:rPr>
                <w:rFonts w:ascii="Calibri" w:hAnsi="Calibri"/>
                <w:sz w:val="16"/>
              </w:rPr>
              <w:t xml:space="preserve">  </w:t>
            </w:r>
            <w:r w:rsidRPr="00EB015C">
              <w:rPr>
                <w:rFonts w:ascii="Calibri" w:hAnsi="Calibri"/>
                <w:sz w:val="16"/>
              </w:rPr>
              <w:sym w:font="Symbol" w:char="F0AE"/>
            </w:r>
            <w:r>
              <w:rPr>
                <w:rFonts w:ascii="Calibri" w:hAnsi="Calibri"/>
                <w:sz w:val="16"/>
              </w:rPr>
              <w:t xml:space="preserve"> gültig bis</w:t>
            </w:r>
            <w:r w:rsidRPr="00EB015C">
              <w:rPr>
                <w:rFonts w:ascii="Calibri" w:hAnsi="Calibri"/>
                <w:sz w:val="16"/>
              </w:rPr>
              <w:t>:</w:t>
            </w:r>
            <w:r>
              <w:rPr>
                <w:rFonts w:ascii="Calibri" w:hAnsi="Calibri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  <w:u w:val="single"/>
              </w:rPr>
              <w:tab/>
            </w:r>
          </w:p>
          <w:p w14:paraId="09FBC48B" w14:textId="67C56647" w:rsidR="00EB288B" w:rsidRPr="00263BA6" w:rsidRDefault="0060115F" w:rsidP="005B27D7">
            <w:pPr>
              <w:spacing w:after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nein</w:t>
            </w:r>
            <w:r w:rsidR="00EB288B">
              <w:rPr>
                <w:rFonts w:ascii="Calibri" w:hAnsi="Calibri"/>
                <w:sz w:val="16"/>
              </w:rPr>
              <w:tab/>
            </w:r>
          </w:p>
        </w:tc>
        <w:tc>
          <w:tcPr>
            <w:tcW w:w="5064" w:type="dxa"/>
            <w:gridSpan w:val="19"/>
            <w:shd w:val="clear" w:color="auto" w:fill="auto"/>
          </w:tcPr>
          <w:p w14:paraId="1AAFC15F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Bahncard-Nr.</w:t>
            </w:r>
          </w:p>
        </w:tc>
      </w:tr>
      <w:tr w:rsidR="00EB288B" w:rsidRPr="00263BA6" w14:paraId="66709BA9" w14:textId="77777777" w:rsidTr="00EB288B">
        <w:trPr>
          <w:trHeight w:val="457"/>
        </w:trPr>
        <w:tc>
          <w:tcPr>
            <w:tcW w:w="4888" w:type="dxa"/>
            <w:gridSpan w:val="6"/>
            <w:vMerge/>
            <w:shd w:val="clear" w:color="auto" w:fill="auto"/>
          </w:tcPr>
          <w:p w14:paraId="272AC082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5" w:type="dxa"/>
            <w:shd w:val="clear" w:color="auto" w:fill="auto"/>
          </w:tcPr>
          <w:p w14:paraId="2E27FE10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shd w:val="clear" w:color="auto" w:fill="auto"/>
          </w:tcPr>
          <w:p w14:paraId="4F4A868D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shd w:val="clear" w:color="auto" w:fill="auto"/>
          </w:tcPr>
          <w:p w14:paraId="7918A7C9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5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41E9BEAF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tcBorders>
              <w:left w:val="single" w:sz="18" w:space="0" w:color="auto"/>
            </w:tcBorders>
            <w:shd w:val="clear" w:color="auto" w:fill="auto"/>
          </w:tcPr>
          <w:p w14:paraId="3F45125F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gridSpan w:val="2"/>
            <w:shd w:val="clear" w:color="auto" w:fill="auto"/>
          </w:tcPr>
          <w:p w14:paraId="57DE9556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5" w:type="dxa"/>
            <w:shd w:val="clear" w:color="auto" w:fill="auto"/>
          </w:tcPr>
          <w:p w14:paraId="1113E162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tcBorders>
              <w:right w:val="single" w:sz="18" w:space="0" w:color="auto"/>
            </w:tcBorders>
            <w:shd w:val="clear" w:color="auto" w:fill="auto"/>
          </w:tcPr>
          <w:p w14:paraId="42BA179C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tcBorders>
              <w:left w:val="single" w:sz="18" w:space="0" w:color="auto"/>
            </w:tcBorders>
            <w:shd w:val="clear" w:color="auto" w:fill="auto"/>
          </w:tcPr>
          <w:p w14:paraId="78289F8C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5" w:type="dxa"/>
            <w:gridSpan w:val="2"/>
            <w:shd w:val="clear" w:color="auto" w:fill="auto"/>
          </w:tcPr>
          <w:p w14:paraId="497DC2EF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shd w:val="clear" w:color="auto" w:fill="auto"/>
          </w:tcPr>
          <w:p w14:paraId="78AC1513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tcBorders>
              <w:right w:val="single" w:sz="18" w:space="0" w:color="auto"/>
            </w:tcBorders>
            <w:shd w:val="clear" w:color="auto" w:fill="auto"/>
          </w:tcPr>
          <w:p w14:paraId="7CB17A53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5" w:type="dxa"/>
            <w:tcBorders>
              <w:left w:val="single" w:sz="18" w:space="0" w:color="auto"/>
            </w:tcBorders>
            <w:shd w:val="clear" w:color="auto" w:fill="auto"/>
          </w:tcPr>
          <w:p w14:paraId="3FAECF3E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shd w:val="clear" w:color="auto" w:fill="auto"/>
          </w:tcPr>
          <w:p w14:paraId="30515890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306" w:type="dxa"/>
            <w:shd w:val="clear" w:color="auto" w:fill="auto"/>
          </w:tcPr>
          <w:p w14:paraId="3BBF5A63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  <w:tc>
          <w:tcPr>
            <w:tcW w:w="479" w:type="dxa"/>
            <w:shd w:val="clear" w:color="auto" w:fill="auto"/>
          </w:tcPr>
          <w:p w14:paraId="36FB6C25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</w:tc>
      </w:tr>
      <w:tr w:rsidR="00EB288B" w:rsidRPr="00263BA6" w14:paraId="596C509B" w14:textId="77777777" w:rsidTr="00DF6B0D">
        <w:trPr>
          <w:trHeight w:val="340"/>
        </w:trPr>
        <w:tc>
          <w:tcPr>
            <w:tcW w:w="9952" w:type="dxa"/>
            <w:gridSpan w:val="25"/>
            <w:shd w:val="clear" w:color="auto" w:fill="B6DDE8" w:themeFill="accent5" w:themeFillTint="66"/>
            <w:vAlign w:val="center"/>
          </w:tcPr>
          <w:p w14:paraId="09108288" w14:textId="77777777" w:rsidR="00EB288B" w:rsidRPr="00263BA6" w:rsidRDefault="00EB288B" w:rsidP="005B27D7">
            <w:pPr>
              <w:rPr>
                <w:rFonts w:ascii="Calibri" w:hAnsi="Calibri"/>
                <w:b/>
              </w:rPr>
            </w:pPr>
            <w:r w:rsidRPr="00EB288B">
              <w:rPr>
                <w:rFonts w:ascii="Calibri" w:hAnsi="Calibri"/>
                <w:b/>
                <w:sz w:val="22"/>
              </w:rPr>
              <w:t xml:space="preserve">Ausbildung </w:t>
            </w:r>
            <w:r w:rsidRPr="00EB288B">
              <w:rPr>
                <w:rFonts w:ascii="Calibri" w:hAnsi="Calibri"/>
                <w:b/>
              </w:rPr>
              <w:t>(Schule, Berufsausbildung, Studium)</w:t>
            </w:r>
          </w:p>
        </w:tc>
      </w:tr>
      <w:tr w:rsidR="004B335A" w:rsidRPr="00263BA6" w14:paraId="1638644A" w14:textId="77777777" w:rsidTr="004B335A">
        <w:trPr>
          <w:trHeight w:val="1535"/>
        </w:trPr>
        <w:tc>
          <w:tcPr>
            <w:tcW w:w="244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B5D22CD" w14:textId="77777777" w:rsidR="004B335A" w:rsidRPr="00263BA6" w:rsidRDefault="004B335A" w:rsidP="005B27D7">
            <w:pPr>
              <w:spacing w:before="60"/>
              <w:rPr>
                <w:rFonts w:ascii="Calibri" w:hAnsi="Calibri"/>
                <w:b/>
                <w:sz w:val="16"/>
              </w:rPr>
            </w:pPr>
            <w:r w:rsidRPr="00263BA6">
              <w:rPr>
                <w:rFonts w:ascii="Calibri" w:hAnsi="Calibri"/>
                <w:b/>
                <w:sz w:val="16"/>
              </w:rPr>
              <w:t>Schulabschluss:</w:t>
            </w:r>
          </w:p>
          <w:p w14:paraId="2F0CD9CE" w14:textId="77777777" w:rsidR="004B335A" w:rsidRPr="00263BA6" w:rsidRDefault="004B335A" w:rsidP="005B27D7">
            <w:pPr>
              <w:spacing w:before="10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ohne Schulabschluss</w:t>
            </w:r>
          </w:p>
          <w:p w14:paraId="1B0C8AAE" w14:textId="77777777" w:rsidR="004B335A" w:rsidRDefault="004B335A" w:rsidP="005B27D7">
            <w:pPr>
              <w:spacing w:before="10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Haupt-/Volksschulabschluss</w:t>
            </w:r>
          </w:p>
          <w:p w14:paraId="4B30FCB1" w14:textId="77777777" w:rsidR="004B335A" w:rsidRPr="00263BA6" w:rsidRDefault="004B335A" w:rsidP="005B27D7">
            <w:pPr>
              <w:spacing w:before="100"/>
              <w:rPr>
                <w:rFonts w:ascii="Calibri" w:hAnsi="Calibri"/>
                <w:sz w:val="16"/>
              </w:rPr>
            </w:pPr>
            <w:r w:rsidRPr="004B335A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335A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4B335A">
              <w:rPr>
                <w:rFonts w:ascii="Calibri" w:hAnsi="Calibri"/>
                <w:sz w:val="16"/>
              </w:rPr>
              <w:fldChar w:fldCharType="end"/>
            </w:r>
            <w:r>
              <w:rPr>
                <w:rFonts w:ascii="Calibri" w:hAnsi="Calibri"/>
                <w:sz w:val="16"/>
              </w:rPr>
              <w:t xml:space="preserve"> Mittlere Reife oder</w:t>
            </w:r>
            <w:r>
              <w:rPr>
                <w:rFonts w:ascii="Calibri" w:hAnsi="Calibri"/>
                <w:sz w:val="16"/>
              </w:rPr>
              <w:br/>
              <w:t xml:space="preserve">       </w:t>
            </w:r>
            <w:r w:rsidRPr="004B335A">
              <w:rPr>
                <w:rFonts w:ascii="Calibri" w:hAnsi="Calibri"/>
                <w:sz w:val="16"/>
              </w:rPr>
              <w:t>gleichwertiger Abschluss</w:t>
            </w:r>
          </w:p>
        </w:tc>
        <w:tc>
          <w:tcPr>
            <w:tcW w:w="2444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15AF715" w14:textId="77777777" w:rsidR="004B335A" w:rsidRDefault="004B335A" w:rsidP="005B27D7">
            <w:pPr>
              <w:spacing w:before="100"/>
              <w:rPr>
                <w:rFonts w:ascii="Calibri" w:hAnsi="Calibri"/>
                <w:sz w:val="16"/>
              </w:rPr>
            </w:pPr>
          </w:p>
          <w:p w14:paraId="09C59FDF" w14:textId="77777777" w:rsidR="004B335A" w:rsidRPr="00263BA6" w:rsidRDefault="004B335A" w:rsidP="005B27D7">
            <w:pPr>
              <w:spacing w:before="10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>
              <w:rPr>
                <w:rFonts w:ascii="Calibri" w:hAnsi="Calibri"/>
                <w:sz w:val="16"/>
              </w:rPr>
              <w:t xml:space="preserve"> Fachhochschulreife</w:t>
            </w:r>
            <w:r>
              <w:rPr>
                <w:rFonts w:ascii="Calibri" w:hAnsi="Calibri"/>
                <w:sz w:val="16"/>
              </w:rPr>
              <w:br/>
              <w:t xml:space="preserve">      </w:t>
            </w:r>
            <w:r w:rsidRPr="00263BA6">
              <w:rPr>
                <w:rFonts w:ascii="Calibri" w:hAnsi="Calibri"/>
                <w:sz w:val="16"/>
              </w:rPr>
              <w:t>(Fachabitur)</w:t>
            </w:r>
          </w:p>
          <w:p w14:paraId="7D92ED2C" w14:textId="77810518" w:rsidR="004B335A" w:rsidRPr="00263BA6" w:rsidRDefault="0060115F" w:rsidP="005B27D7">
            <w:pPr>
              <w:spacing w:before="100" w:after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r w:rsidR="004B335A">
              <w:rPr>
                <w:rFonts w:ascii="Calibri" w:hAnsi="Calibri"/>
                <w:sz w:val="16"/>
              </w:rPr>
              <w:t xml:space="preserve"> Allgemeine Hochschulreife</w:t>
            </w:r>
            <w:r w:rsidR="004B335A">
              <w:rPr>
                <w:rFonts w:ascii="Calibri" w:hAnsi="Calibri"/>
                <w:sz w:val="16"/>
              </w:rPr>
              <w:br/>
              <w:t xml:space="preserve">      </w:t>
            </w:r>
            <w:r w:rsidR="004B335A" w:rsidRPr="00263BA6">
              <w:rPr>
                <w:rFonts w:ascii="Calibri" w:hAnsi="Calibri"/>
                <w:sz w:val="16"/>
              </w:rPr>
              <w:t>(Abitur)</w:t>
            </w:r>
          </w:p>
        </w:tc>
        <w:tc>
          <w:tcPr>
            <w:tcW w:w="5064" w:type="dxa"/>
            <w:gridSpan w:val="19"/>
            <w:shd w:val="clear" w:color="auto" w:fill="auto"/>
          </w:tcPr>
          <w:p w14:paraId="08A1B5E9" w14:textId="77777777" w:rsidR="004B335A" w:rsidRPr="00263BA6" w:rsidRDefault="004B335A" w:rsidP="005B27D7">
            <w:pPr>
              <w:spacing w:before="60"/>
              <w:rPr>
                <w:rFonts w:ascii="Calibri" w:hAnsi="Calibri"/>
                <w:b/>
                <w:sz w:val="16"/>
              </w:rPr>
            </w:pPr>
            <w:r w:rsidRPr="00263BA6">
              <w:rPr>
                <w:rFonts w:ascii="Calibri" w:hAnsi="Calibri"/>
                <w:b/>
                <w:sz w:val="16"/>
              </w:rPr>
              <w:t>Abgeschlossene Berufsausbildung:</w:t>
            </w:r>
          </w:p>
          <w:p w14:paraId="3ECC681D" w14:textId="2DA7746C" w:rsidR="004B335A" w:rsidRPr="00263BA6" w:rsidRDefault="004B335A" w:rsidP="005B27D7">
            <w:pPr>
              <w:spacing w:before="10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ja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tab/>
            </w:r>
            <w:r w:rsidR="0060115F"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115F">
              <w:rPr>
                <w:rFonts w:ascii="Calibri" w:hAnsi="Calibri"/>
                <w:sz w:val="16"/>
              </w:rPr>
              <w:instrText xml:space="preserve"> FORMCHECKBOX </w:instrText>
            </w:r>
            <w:r w:rsidR="0060115F">
              <w:rPr>
                <w:rFonts w:ascii="Calibri" w:hAnsi="Calibri"/>
                <w:sz w:val="16"/>
              </w:rPr>
            </w:r>
            <w:r w:rsidR="0060115F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nein</w:t>
            </w:r>
          </w:p>
          <w:p w14:paraId="42C2EA6A" w14:textId="77777777" w:rsidR="004B335A" w:rsidRPr="00263BA6" w:rsidRDefault="004B335A" w:rsidP="005B27D7">
            <w:pPr>
              <w:spacing w:before="12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Falls ja:</w:t>
            </w:r>
          </w:p>
          <w:p w14:paraId="4AA7C218" w14:textId="77777777" w:rsidR="004B335A" w:rsidRPr="00263BA6" w:rsidRDefault="004B335A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Ausbildungsberuf/ Abschluss als:</w:t>
            </w:r>
          </w:p>
          <w:p w14:paraId="20CDE78A" w14:textId="77777777" w:rsidR="004B335A" w:rsidRPr="00263BA6" w:rsidRDefault="004B335A" w:rsidP="004B335A">
            <w:pPr>
              <w:spacing w:before="120" w:after="60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</w:tc>
      </w:tr>
      <w:tr w:rsidR="00EB288B" w:rsidRPr="00263BA6" w14:paraId="54EED5C7" w14:textId="77777777" w:rsidTr="004B335A">
        <w:trPr>
          <w:trHeight w:val="454"/>
        </w:trPr>
        <w:tc>
          <w:tcPr>
            <w:tcW w:w="4676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0C6C257B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b/>
                <w:sz w:val="16"/>
              </w:rPr>
            </w:pPr>
            <w:r w:rsidRPr="00263BA6">
              <w:rPr>
                <w:rFonts w:ascii="Calibri" w:hAnsi="Calibri"/>
                <w:b/>
                <w:sz w:val="16"/>
              </w:rPr>
              <w:t>Hochschulabschluss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 w:rsidRPr="008629B2">
              <w:rPr>
                <w:rFonts w:ascii="Calibri" w:hAnsi="Calibri"/>
                <w:sz w:val="16"/>
              </w:rPr>
              <w:t>(nur</w:t>
            </w:r>
            <w:r>
              <w:rPr>
                <w:rFonts w:ascii="Calibri" w:hAnsi="Calibri"/>
                <w:b/>
                <w:sz w:val="16"/>
              </w:rPr>
              <w:t xml:space="preserve"> bereits erworbene Abschlüsse </w:t>
            </w:r>
            <w:r w:rsidRPr="008629B2">
              <w:rPr>
                <w:rFonts w:ascii="Calibri" w:hAnsi="Calibri"/>
                <w:sz w:val="16"/>
              </w:rPr>
              <w:t>angeben):</w:t>
            </w:r>
          </w:p>
          <w:p w14:paraId="2BE694CF" w14:textId="77777777" w:rsidR="00EB288B" w:rsidRPr="00263BA6" w:rsidRDefault="00EB288B" w:rsidP="005B27D7">
            <w:pPr>
              <w:spacing w:before="60" w:after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kein Hochschulabschluss</w:t>
            </w:r>
          </w:p>
          <w:p w14:paraId="47E79AB9" w14:textId="7567E237" w:rsidR="00EB288B" w:rsidRPr="00263BA6" w:rsidRDefault="0060115F" w:rsidP="005B27D7">
            <w:pPr>
              <w:spacing w:before="180" w:after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1"/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bookmarkEnd w:id="1"/>
            <w:r w:rsidR="00EB288B" w:rsidRPr="00263BA6">
              <w:rPr>
                <w:rFonts w:ascii="Calibri" w:hAnsi="Calibri"/>
                <w:sz w:val="16"/>
              </w:rPr>
              <w:t xml:space="preserve"> Bachelor:</w:t>
            </w:r>
            <w:r w:rsidR="00EB288B">
              <w:rPr>
                <w:rFonts w:ascii="Calibri" w:hAnsi="Calibri"/>
                <w:sz w:val="16"/>
              </w:rPr>
              <w:tab/>
            </w:r>
            <w:r w:rsidR="00EB288B"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288B"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="00EB288B" w:rsidRPr="00263BA6"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FH </w:t>
            </w:r>
            <w:r w:rsidR="00EB288B">
              <w:rPr>
                <w:rFonts w:ascii="Calibri" w:hAnsi="Calibri"/>
                <w:sz w:val="16"/>
              </w:rPr>
              <w:t xml:space="preserve">   </w:t>
            </w:r>
            <w:r w:rsidR="00EB288B" w:rsidRPr="00263BA6">
              <w:rPr>
                <w:rFonts w:ascii="Calibri" w:hAnsi="Calibri"/>
                <w:sz w:val="16"/>
              </w:rPr>
              <w:t xml:space="preserve"> </w:t>
            </w:r>
            <w:r w:rsidR="00EB288B"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288B"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="00EB288B" w:rsidRPr="00263BA6"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="00EB288B" w:rsidRPr="00263BA6">
              <w:rPr>
                <w:rFonts w:ascii="Calibri" w:hAnsi="Calibri"/>
                <w:sz w:val="16"/>
              </w:rPr>
              <w:t>FH</w:t>
            </w:r>
            <w:proofErr w:type="spellEnd"/>
            <w:r w:rsidR="00EB288B">
              <w:rPr>
                <w:rFonts w:ascii="Calibri" w:hAnsi="Calibri"/>
                <w:sz w:val="16"/>
              </w:rPr>
              <w:t xml:space="preserve"> (akkreditiert)    </w:t>
            </w:r>
            <w:r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Uni</w:t>
            </w:r>
          </w:p>
          <w:p w14:paraId="1B2776AA" w14:textId="274A579B" w:rsidR="00EB288B" w:rsidRPr="00263BA6" w:rsidRDefault="00EB288B" w:rsidP="005B27D7">
            <w:pPr>
              <w:tabs>
                <w:tab w:val="left" w:pos="1064"/>
              </w:tabs>
              <w:spacing w:before="120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t xml:space="preserve">Fachrichtung: </w:t>
            </w:r>
            <w:r w:rsidR="0060115F">
              <w:rPr>
                <w:rFonts w:ascii="Calibri" w:hAnsi="Calibri"/>
                <w:sz w:val="16"/>
              </w:rPr>
              <w:t>Nanotechnologie</w:t>
            </w:r>
          </w:p>
          <w:p w14:paraId="540007DC" w14:textId="77777777" w:rsidR="00EB288B" w:rsidRPr="00263BA6" w:rsidRDefault="00EB288B" w:rsidP="005B27D7">
            <w:pPr>
              <w:spacing w:before="180" w:after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Master:    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FH </w:t>
            </w:r>
            <w:r>
              <w:rPr>
                <w:rFonts w:ascii="Calibri" w:hAnsi="Calibri"/>
                <w:sz w:val="16"/>
              </w:rPr>
              <w:t xml:space="preserve">   </w:t>
            </w:r>
            <w:r w:rsidRPr="00263BA6">
              <w:rPr>
                <w:rFonts w:ascii="Calibri" w:hAnsi="Calibri"/>
                <w:sz w:val="16"/>
              </w:rPr>
              <w:t xml:space="preserve"> </w:t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263BA6">
              <w:rPr>
                <w:rFonts w:ascii="Calibri" w:hAnsi="Calibri"/>
                <w:sz w:val="16"/>
              </w:rPr>
              <w:t>FH</w:t>
            </w:r>
            <w:proofErr w:type="spellEnd"/>
            <w:r>
              <w:rPr>
                <w:rFonts w:ascii="Calibri" w:hAnsi="Calibri"/>
                <w:sz w:val="16"/>
              </w:rPr>
              <w:t xml:space="preserve"> (</w:t>
            </w:r>
            <w:proofErr w:type="gramStart"/>
            <w:r>
              <w:rPr>
                <w:rFonts w:ascii="Calibri" w:hAnsi="Calibri"/>
                <w:sz w:val="16"/>
              </w:rPr>
              <w:t xml:space="preserve">akkreditiert)   </w:t>
            </w:r>
            <w:proofErr w:type="gramEnd"/>
            <w:r>
              <w:rPr>
                <w:rFonts w:ascii="Calibri" w:hAnsi="Calibri"/>
                <w:sz w:val="16"/>
              </w:rPr>
              <w:t xml:space="preserve"> </w:t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Uni</w:t>
            </w:r>
          </w:p>
          <w:p w14:paraId="203A744A" w14:textId="77777777" w:rsidR="004B335A" w:rsidRPr="004B335A" w:rsidRDefault="00EB288B" w:rsidP="005B27D7">
            <w:pPr>
              <w:tabs>
                <w:tab w:val="left" w:pos="1064"/>
              </w:tabs>
              <w:spacing w:before="120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t xml:space="preserve">Fachrichtung: 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</w:tc>
        <w:tc>
          <w:tcPr>
            <w:tcW w:w="5276" w:type="dxa"/>
            <w:gridSpan w:val="20"/>
            <w:tcBorders>
              <w:left w:val="nil"/>
              <w:bottom w:val="nil"/>
            </w:tcBorders>
            <w:shd w:val="clear" w:color="auto" w:fill="auto"/>
          </w:tcPr>
          <w:p w14:paraId="7D8C0DE6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</w:p>
          <w:p w14:paraId="00FE3AA7" w14:textId="77777777" w:rsidR="00EB288B" w:rsidRPr="00263BA6" w:rsidRDefault="00EB288B" w:rsidP="005B27D7">
            <w:pPr>
              <w:spacing w:before="60" w:after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Diplom:    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FH </w:t>
            </w:r>
            <w:r>
              <w:rPr>
                <w:rFonts w:ascii="Calibri" w:hAnsi="Calibri"/>
                <w:sz w:val="16"/>
              </w:rPr>
              <w:t xml:space="preserve">   </w:t>
            </w:r>
            <w:r w:rsidRPr="00263BA6">
              <w:rPr>
                <w:rFonts w:ascii="Calibri" w:hAnsi="Calibri"/>
                <w:sz w:val="16"/>
              </w:rPr>
              <w:t xml:space="preserve"> </w:t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263BA6">
              <w:rPr>
                <w:rFonts w:ascii="Calibri" w:hAnsi="Calibri"/>
                <w:sz w:val="16"/>
              </w:rPr>
              <w:t>FH</w:t>
            </w:r>
            <w:proofErr w:type="spellEnd"/>
            <w:r>
              <w:rPr>
                <w:rFonts w:ascii="Calibri" w:hAnsi="Calibri"/>
                <w:sz w:val="16"/>
              </w:rPr>
              <w:t xml:space="preserve"> (akkreditiert)    </w:t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Uni</w:t>
            </w:r>
          </w:p>
          <w:p w14:paraId="341CC327" w14:textId="77777777" w:rsidR="00EB288B" w:rsidRPr="00263BA6" w:rsidRDefault="00EB288B" w:rsidP="005B27D7">
            <w:pPr>
              <w:tabs>
                <w:tab w:val="left" w:pos="1064"/>
              </w:tabs>
              <w:spacing w:before="120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t xml:space="preserve">Fachrichtung: 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  <w:p w14:paraId="4E7788A2" w14:textId="77777777" w:rsidR="00EB288B" w:rsidRPr="00263BA6" w:rsidRDefault="00EB288B" w:rsidP="005B27D7">
            <w:pPr>
              <w:spacing w:before="180" w:after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Promotion</w:t>
            </w:r>
          </w:p>
          <w:p w14:paraId="5AC18F8C" w14:textId="77777777" w:rsidR="00EB288B" w:rsidRPr="00263BA6" w:rsidRDefault="00EB288B" w:rsidP="005B27D7">
            <w:pPr>
              <w:tabs>
                <w:tab w:val="left" w:pos="1064"/>
              </w:tabs>
              <w:spacing w:before="120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t xml:space="preserve">Fachrichtung: 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  <w:p w14:paraId="4EACC42D" w14:textId="77777777" w:rsidR="004B335A" w:rsidRPr="004B335A" w:rsidRDefault="00EB288B" w:rsidP="005B27D7">
            <w:pPr>
              <w:spacing w:before="180" w:after="120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Sonstiges: 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</w:tc>
      </w:tr>
      <w:tr w:rsidR="004B335A" w:rsidRPr="00263BA6" w14:paraId="3D174091" w14:textId="77777777" w:rsidTr="004B335A">
        <w:trPr>
          <w:trHeight w:val="113"/>
        </w:trPr>
        <w:tc>
          <w:tcPr>
            <w:tcW w:w="9952" w:type="dxa"/>
            <w:gridSpan w:val="25"/>
            <w:tcBorders>
              <w:top w:val="nil"/>
            </w:tcBorders>
            <w:shd w:val="clear" w:color="auto" w:fill="auto"/>
          </w:tcPr>
          <w:p w14:paraId="698C0E8E" w14:textId="77777777" w:rsidR="004B335A" w:rsidRPr="00263BA6" w:rsidRDefault="004B335A" w:rsidP="004B335A">
            <w:pPr>
              <w:spacing w:before="60" w:line="360" w:lineRule="auto"/>
              <w:rPr>
                <w:rFonts w:ascii="Calibri" w:hAnsi="Calibri"/>
                <w:sz w:val="16"/>
              </w:rPr>
            </w:pPr>
            <w:r w:rsidRPr="004B335A">
              <w:rPr>
                <w:rFonts w:ascii="Calibri" w:hAnsi="Calibri"/>
                <w:i/>
                <w:sz w:val="16"/>
              </w:rPr>
              <w:t xml:space="preserve">Bei akkreditierten Studiengängen bitte eine Kopie der </w:t>
            </w:r>
            <w:r w:rsidRPr="00100F33">
              <w:rPr>
                <w:rFonts w:ascii="Calibri" w:hAnsi="Calibri"/>
                <w:b/>
                <w:i/>
                <w:color w:val="FF0000"/>
                <w:sz w:val="16"/>
              </w:rPr>
              <w:t>Akkreditierungsurkunde</w:t>
            </w:r>
            <w:r w:rsidRPr="004B335A">
              <w:rPr>
                <w:rFonts w:ascii="Calibri" w:hAnsi="Calibri"/>
                <w:i/>
                <w:color w:val="FF0000"/>
                <w:sz w:val="16"/>
              </w:rPr>
              <w:t xml:space="preserve"> </w:t>
            </w:r>
            <w:r w:rsidRPr="004B335A">
              <w:rPr>
                <w:rFonts w:ascii="Calibri" w:hAnsi="Calibri"/>
                <w:i/>
                <w:sz w:val="16"/>
              </w:rPr>
              <w:t>einreichen.</w:t>
            </w:r>
          </w:p>
        </w:tc>
      </w:tr>
      <w:tr w:rsidR="00EB288B" w:rsidRPr="00263BA6" w14:paraId="79DC011D" w14:textId="77777777" w:rsidTr="00DF6B0D">
        <w:trPr>
          <w:trHeight w:val="340"/>
        </w:trPr>
        <w:tc>
          <w:tcPr>
            <w:tcW w:w="9952" w:type="dxa"/>
            <w:gridSpan w:val="25"/>
            <w:shd w:val="clear" w:color="auto" w:fill="B6DDE8" w:themeFill="accent5" w:themeFillTint="66"/>
            <w:vAlign w:val="center"/>
          </w:tcPr>
          <w:p w14:paraId="4014D27E" w14:textId="77777777" w:rsidR="00EB288B" w:rsidRPr="00263BA6" w:rsidRDefault="00EB288B" w:rsidP="005B27D7">
            <w:pPr>
              <w:rPr>
                <w:rFonts w:ascii="Calibri" w:hAnsi="Calibri"/>
                <w:b/>
              </w:rPr>
            </w:pPr>
            <w:r w:rsidRPr="00EB288B">
              <w:rPr>
                <w:rFonts w:ascii="Calibri" w:hAnsi="Calibri"/>
                <w:b/>
                <w:sz w:val="22"/>
              </w:rPr>
              <w:t xml:space="preserve">Angabe bisheriger befristeter Beschäftigungen </w:t>
            </w:r>
            <w:r>
              <w:rPr>
                <w:rFonts w:ascii="Calibri" w:hAnsi="Calibri"/>
                <w:b/>
              </w:rPr>
              <w:t>(nur für Tarifangestellte)</w:t>
            </w:r>
          </w:p>
        </w:tc>
      </w:tr>
      <w:tr w:rsidR="00EB288B" w:rsidRPr="00263BA6" w14:paraId="281A5FD5" w14:textId="77777777" w:rsidTr="00EB288B">
        <w:trPr>
          <w:trHeight w:val="340"/>
        </w:trPr>
        <w:tc>
          <w:tcPr>
            <w:tcW w:w="9952" w:type="dxa"/>
            <w:gridSpan w:val="25"/>
            <w:shd w:val="clear" w:color="auto" w:fill="auto"/>
            <w:vAlign w:val="center"/>
          </w:tcPr>
          <w:p w14:paraId="0823B178" w14:textId="77777777" w:rsidR="00EB288B" w:rsidRDefault="00EB288B" w:rsidP="00EB288B">
            <w:pPr>
              <w:spacing w:before="60" w:after="120"/>
              <w:rPr>
                <w:rFonts w:ascii="Calibri" w:hAnsi="Calibri"/>
                <w:sz w:val="16"/>
              </w:rPr>
            </w:pPr>
            <w:r w:rsidRPr="007B65A6">
              <w:rPr>
                <w:rFonts w:ascii="Calibri" w:hAnsi="Calibri"/>
                <w:sz w:val="16"/>
              </w:rPr>
              <w:t>Tätigkeiten</w:t>
            </w:r>
            <w:r>
              <w:rPr>
                <w:rFonts w:ascii="Calibri" w:hAnsi="Calibri"/>
                <w:sz w:val="16"/>
              </w:rPr>
              <w:t xml:space="preserve"> mit Befristung nach Wissenschaftszeitvertragsgesetz (WissZeitVG) oder anderen Rechtsvorschriften (z.B. Teilzeitbefristungsgesetz - TzBfG) mit taggenauen Angaben (bitte ggf. auf Zusatzblatt fortsetzen):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6"/>
              <w:gridCol w:w="1276"/>
              <w:gridCol w:w="1276"/>
              <w:gridCol w:w="1559"/>
            </w:tblGrid>
            <w:tr w:rsidR="00EB288B" w:rsidRPr="005B1CC4" w14:paraId="11D4CA0D" w14:textId="77777777" w:rsidTr="005B27D7">
              <w:tc>
                <w:tcPr>
                  <w:tcW w:w="5416" w:type="dxa"/>
                  <w:shd w:val="clear" w:color="auto" w:fill="auto"/>
                </w:tcPr>
                <w:p w14:paraId="5C5C0CDA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>
                    <w:rPr>
                      <w:rFonts w:ascii="Calibri" w:hAnsi="Calibri"/>
                      <w:sz w:val="16"/>
                    </w:rPr>
                    <w:t>Tätigkeit als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265F33E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  <w:r w:rsidRPr="006052B2">
                    <w:rPr>
                      <w:rFonts w:ascii="Calibri" w:hAnsi="Calibri"/>
                      <w:sz w:val="14"/>
                    </w:rPr>
                    <w:t>Von (TT.MM.JJJJ)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C316884" w14:textId="77777777" w:rsidR="00EB288B" w:rsidRPr="006052B2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4"/>
                    </w:rPr>
                  </w:pPr>
                  <w:r w:rsidRPr="006052B2">
                    <w:rPr>
                      <w:rFonts w:ascii="Calibri" w:hAnsi="Calibri"/>
                      <w:sz w:val="14"/>
                    </w:rPr>
                    <w:t>Bis (TT.MM.JJJJ)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E83655E" w14:textId="77777777" w:rsidR="00EB288B" w:rsidRPr="005B1CC4" w:rsidRDefault="00EB288B" w:rsidP="00EB288B">
                  <w:pPr>
                    <w:rPr>
                      <w:rFonts w:ascii="Calibri" w:hAnsi="Calibri"/>
                      <w:sz w:val="16"/>
                    </w:rPr>
                  </w:pPr>
                  <w:r w:rsidRPr="006052B2">
                    <w:rPr>
                      <w:rFonts w:ascii="Calibri" w:hAnsi="Calibri"/>
                      <w:sz w:val="14"/>
                    </w:rPr>
                    <w:t xml:space="preserve">Befristungsgrundlage </w:t>
                  </w:r>
                  <w:r>
                    <w:rPr>
                      <w:rFonts w:ascii="Calibri" w:hAnsi="Calibri"/>
                      <w:sz w:val="14"/>
                    </w:rPr>
                    <w:br/>
                  </w:r>
                  <w:r w:rsidRPr="006052B2">
                    <w:rPr>
                      <w:rFonts w:ascii="Calibri" w:hAnsi="Calibri"/>
                      <w:sz w:val="14"/>
                    </w:rPr>
                    <w:t>(</w:t>
                  </w:r>
                  <w:proofErr w:type="spellStart"/>
                  <w:r w:rsidRPr="006052B2">
                    <w:rPr>
                      <w:rFonts w:ascii="Calibri" w:hAnsi="Calibri"/>
                      <w:sz w:val="14"/>
                    </w:rPr>
                    <w:t>WissZeitVG</w:t>
                  </w:r>
                  <w:proofErr w:type="spellEnd"/>
                  <w:r w:rsidRPr="006052B2">
                    <w:rPr>
                      <w:rFonts w:ascii="Calibri" w:hAnsi="Calibri"/>
                      <w:sz w:val="14"/>
                    </w:rPr>
                    <w:t>, TzBfG..)</w:t>
                  </w:r>
                </w:p>
              </w:tc>
            </w:tr>
            <w:tr w:rsidR="00EB288B" w:rsidRPr="005B1CC4" w14:paraId="2FEFBB33" w14:textId="77777777" w:rsidTr="005B27D7">
              <w:tc>
                <w:tcPr>
                  <w:tcW w:w="5416" w:type="dxa"/>
                  <w:shd w:val="clear" w:color="auto" w:fill="auto"/>
                </w:tcPr>
                <w:p w14:paraId="2B5814CA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6D224878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743218C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14:paraId="456ADEBC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</w:tr>
            <w:tr w:rsidR="00EB288B" w:rsidRPr="005B1CC4" w14:paraId="7BBC8D99" w14:textId="77777777" w:rsidTr="005B27D7">
              <w:tc>
                <w:tcPr>
                  <w:tcW w:w="5416" w:type="dxa"/>
                  <w:shd w:val="clear" w:color="auto" w:fill="auto"/>
                </w:tcPr>
                <w:p w14:paraId="1AED5265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1D7EAF61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201AE90B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14:paraId="436B0571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</w:tr>
            <w:tr w:rsidR="00EB288B" w:rsidRPr="005B1CC4" w14:paraId="0E07A0D6" w14:textId="77777777" w:rsidTr="005B27D7">
              <w:tc>
                <w:tcPr>
                  <w:tcW w:w="5416" w:type="dxa"/>
                  <w:shd w:val="clear" w:color="auto" w:fill="auto"/>
                </w:tcPr>
                <w:p w14:paraId="0B9126B7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A86DEF8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0324BB8C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14:paraId="333B891B" w14:textId="77777777" w:rsidR="00EB288B" w:rsidRPr="005B1CC4" w:rsidRDefault="00EB288B" w:rsidP="00EB288B">
                  <w:pPr>
                    <w:spacing w:before="60" w:line="360" w:lineRule="auto"/>
                    <w:rPr>
                      <w:rFonts w:ascii="Calibri" w:hAnsi="Calibri"/>
                      <w:sz w:val="16"/>
                    </w:rPr>
                  </w:pPr>
                </w:p>
              </w:tc>
            </w:tr>
          </w:tbl>
          <w:p w14:paraId="55B1FBEC" w14:textId="77777777" w:rsidR="00EB288B" w:rsidRDefault="00EB288B" w:rsidP="005B27D7">
            <w:pPr>
              <w:rPr>
                <w:rFonts w:ascii="Calibri" w:hAnsi="Calibri"/>
                <w:b/>
              </w:rPr>
            </w:pPr>
          </w:p>
        </w:tc>
      </w:tr>
    </w:tbl>
    <w:p w14:paraId="16DB32B7" w14:textId="77777777" w:rsidR="002506E7" w:rsidRDefault="002506E7" w:rsidP="00EB288B"/>
    <w:tbl>
      <w:tblPr>
        <w:tblW w:w="99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7"/>
        <w:gridCol w:w="337"/>
        <w:gridCol w:w="49"/>
        <w:gridCol w:w="288"/>
        <w:gridCol w:w="108"/>
        <w:gridCol w:w="233"/>
        <w:gridCol w:w="162"/>
        <w:gridCol w:w="177"/>
        <w:gridCol w:w="218"/>
        <w:gridCol w:w="122"/>
        <w:gridCol w:w="273"/>
        <w:gridCol w:w="67"/>
        <w:gridCol w:w="329"/>
        <w:gridCol w:w="11"/>
        <w:gridCol w:w="382"/>
        <w:gridCol w:w="335"/>
        <w:gridCol w:w="398"/>
        <w:gridCol w:w="53"/>
        <w:gridCol w:w="166"/>
        <w:gridCol w:w="121"/>
        <w:gridCol w:w="108"/>
        <w:gridCol w:w="393"/>
        <w:gridCol w:w="489"/>
        <w:gridCol w:w="323"/>
        <w:gridCol w:w="70"/>
        <w:gridCol w:w="253"/>
        <w:gridCol w:w="144"/>
        <w:gridCol w:w="180"/>
        <w:gridCol w:w="216"/>
        <w:gridCol w:w="108"/>
        <w:gridCol w:w="291"/>
        <w:gridCol w:w="32"/>
        <w:gridCol w:w="361"/>
        <w:gridCol w:w="323"/>
        <w:gridCol w:w="70"/>
        <w:gridCol w:w="253"/>
        <w:gridCol w:w="144"/>
        <w:gridCol w:w="180"/>
        <w:gridCol w:w="216"/>
        <w:gridCol w:w="108"/>
        <w:gridCol w:w="387"/>
        <w:gridCol w:w="425"/>
      </w:tblGrid>
      <w:tr w:rsidR="00EB288B" w:rsidRPr="00EB288B" w14:paraId="0528E23A" w14:textId="77777777" w:rsidTr="00DF6B0D">
        <w:trPr>
          <w:trHeight w:val="340"/>
        </w:trPr>
        <w:tc>
          <w:tcPr>
            <w:tcW w:w="9952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2356321" w14:textId="77777777" w:rsidR="00EB288B" w:rsidRPr="00EB288B" w:rsidRDefault="00EB288B" w:rsidP="005B27D7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288B">
              <w:rPr>
                <w:rFonts w:ascii="Calibri" w:hAnsi="Calibri"/>
                <w:b/>
                <w:sz w:val="22"/>
                <w:szCs w:val="22"/>
              </w:rPr>
              <w:t>Bankverbindung</w:t>
            </w:r>
          </w:p>
        </w:tc>
      </w:tr>
      <w:tr w:rsidR="00EB288B" w:rsidRPr="00263BA6" w14:paraId="224D94D1" w14:textId="77777777" w:rsidTr="00EB288B">
        <w:trPr>
          <w:trHeight w:val="454"/>
        </w:trPr>
        <w:tc>
          <w:tcPr>
            <w:tcW w:w="10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B7AA7" w14:textId="77777777" w:rsidR="00EB288B" w:rsidRPr="00263BA6" w:rsidRDefault="00EB288B" w:rsidP="005B27D7">
            <w:pPr>
              <w:rPr>
                <w:rFonts w:ascii="Calibri" w:hAnsi="Calibri"/>
                <w:b/>
                <w:sz w:val="16"/>
              </w:rPr>
            </w:pPr>
            <w:r w:rsidRPr="00263BA6">
              <w:rPr>
                <w:rFonts w:ascii="Calibri" w:hAnsi="Calibri"/>
                <w:b/>
                <w:sz w:val="16"/>
              </w:rPr>
              <w:t>IBAN:</w:t>
            </w:r>
          </w:p>
        </w:tc>
        <w:tc>
          <w:tcPr>
            <w:tcW w:w="39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1941" w14:textId="3F7F8625" w:rsidR="00EB288B" w:rsidRPr="006F0C8F" w:rsidRDefault="0060115F" w:rsidP="005B27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</w:t>
            </w:r>
          </w:p>
        </w:tc>
        <w:tc>
          <w:tcPr>
            <w:tcW w:w="396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5EC27C" w14:textId="1A49FCA8" w:rsidR="00EB288B" w:rsidRPr="006F0C8F" w:rsidRDefault="0060115F" w:rsidP="005B27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</w:t>
            </w:r>
          </w:p>
        </w:tc>
        <w:tc>
          <w:tcPr>
            <w:tcW w:w="395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7C9DE" w14:textId="236E69E3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395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E813AD" w14:textId="5DE0ED6C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395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7BF5E" w14:textId="19013EC6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39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56C18" w14:textId="5FD1F30A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39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07A41" w14:textId="1465C0EB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33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AF0FE4" w14:textId="1EA6BBA2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451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17678" w14:textId="7D78FB88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395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AAEDD" w14:textId="25568DC3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3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22E3" w14:textId="04894756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48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E26B3" w14:textId="21826B63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5866" w14:textId="235E70D6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F23D0" w14:textId="791B7A3C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9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BC7B" w14:textId="2E2D4E5A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99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F46CF5" w14:textId="1B23A498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4EEA3" w14:textId="416E2326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39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B1F7" w14:textId="39475108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39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26E6" w14:textId="7FFC6CC7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396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541B0C" w14:textId="11E61C6F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495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E7EDD" w14:textId="43DD97D4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C684" w14:textId="27168120" w:rsidR="00EB288B" w:rsidRPr="00263BA6" w:rsidRDefault="0060115F" w:rsidP="005B27D7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</w:tr>
      <w:tr w:rsidR="00EB288B" w:rsidRPr="00263BA6" w14:paraId="7979BE26" w14:textId="77777777" w:rsidTr="00EB288B">
        <w:trPr>
          <w:trHeight w:val="454"/>
        </w:trPr>
        <w:tc>
          <w:tcPr>
            <w:tcW w:w="4757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1552C7C2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Bank</w:t>
            </w:r>
          </w:p>
          <w:p w14:paraId="23C608F0" w14:textId="71A32A8B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Sparkasse Wunstorf</w:t>
            </w:r>
          </w:p>
        </w:tc>
        <w:tc>
          <w:tcPr>
            <w:tcW w:w="5195" w:type="dxa"/>
            <w:gridSpan w:val="23"/>
            <w:tcBorders>
              <w:bottom w:val="single" w:sz="4" w:space="0" w:color="auto"/>
            </w:tcBorders>
            <w:shd w:val="clear" w:color="auto" w:fill="auto"/>
          </w:tcPr>
          <w:p w14:paraId="7F4736F2" w14:textId="77777777" w:rsidR="00EB288B" w:rsidRDefault="00EB288B" w:rsidP="005B27D7">
            <w:pPr>
              <w:spacing w:before="60"/>
              <w:rPr>
                <w:rFonts w:ascii="Calibri" w:hAnsi="Calibri"/>
                <w:i/>
                <w:color w:val="FF0000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BIC</w:t>
            </w:r>
            <w:r>
              <w:rPr>
                <w:rFonts w:ascii="Calibri" w:hAnsi="Calibri"/>
                <w:sz w:val="16"/>
              </w:rPr>
              <w:t xml:space="preserve"> (</w:t>
            </w:r>
            <w:r w:rsidRPr="002E1E8C">
              <w:rPr>
                <w:rFonts w:ascii="Calibri" w:hAnsi="Calibri"/>
                <w:i/>
                <w:color w:val="FF0000"/>
                <w:sz w:val="16"/>
              </w:rPr>
              <w:t>Bitte immer mit eintragen!)</w:t>
            </w:r>
          </w:p>
          <w:p w14:paraId="7F51A026" w14:textId="162A163D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NOLADE21WST</w:t>
            </w:r>
          </w:p>
        </w:tc>
      </w:tr>
      <w:tr w:rsidR="00EB288B" w:rsidRPr="00263BA6" w14:paraId="39260D3C" w14:textId="77777777" w:rsidTr="005B27D7">
        <w:trPr>
          <w:trHeight w:val="454"/>
        </w:trPr>
        <w:tc>
          <w:tcPr>
            <w:tcW w:w="9952" w:type="dxa"/>
            <w:gridSpan w:val="43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E80AAD2" w14:textId="77777777" w:rsidR="00EB288B" w:rsidRPr="00263BA6" w:rsidRDefault="00EB288B" w:rsidP="005B27D7">
            <w:pPr>
              <w:rPr>
                <w:rFonts w:ascii="Calibri" w:hAnsi="Calibri"/>
                <w:sz w:val="18"/>
              </w:rPr>
            </w:pPr>
            <w:r w:rsidRPr="0011284D">
              <w:rPr>
                <w:rFonts w:ascii="Calibri" w:hAnsi="Calibri"/>
                <w:i/>
                <w:sz w:val="18"/>
              </w:rPr>
              <w:t xml:space="preserve">Hinweis: </w:t>
            </w:r>
            <w:r>
              <w:rPr>
                <w:rFonts w:ascii="Calibri" w:hAnsi="Calibri"/>
                <w:sz w:val="18"/>
              </w:rPr>
              <w:t xml:space="preserve">  Zur Beantragung </w:t>
            </w:r>
            <w:r w:rsidRPr="00263BA6">
              <w:rPr>
                <w:rFonts w:ascii="Calibri" w:hAnsi="Calibri"/>
                <w:b/>
                <w:sz w:val="18"/>
              </w:rPr>
              <w:t>Vermögenswirksame</w:t>
            </w:r>
            <w:r>
              <w:rPr>
                <w:rFonts w:ascii="Calibri" w:hAnsi="Calibri"/>
                <w:b/>
                <w:sz w:val="18"/>
              </w:rPr>
              <w:t>r</w:t>
            </w:r>
            <w:r w:rsidRPr="00263BA6">
              <w:rPr>
                <w:rFonts w:ascii="Calibri" w:hAnsi="Calibri"/>
                <w:b/>
                <w:sz w:val="18"/>
              </w:rPr>
              <w:t xml:space="preserve"> Leistungen</w:t>
            </w:r>
            <w:r w:rsidRPr="00263BA6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bitte </w:t>
            </w:r>
            <w:r w:rsidRPr="00263BA6">
              <w:rPr>
                <w:rFonts w:ascii="Calibri" w:hAnsi="Calibri"/>
                <w:sz w:val="18"/>
              </w:rPr>
              <w:t>Antrag bei</w:t>
            </w:r>
            <w:r w:rsidR="008805F7">
              <w:rPr>
                <w:rFonts w:ascii="Calibri" w:hAnsi="Calibri"/>
                <w:sz w:val="18"/>
              </w:rPr>
              <w:t xml:space="preserve"> Yvonne Kaiser</w:t>
            </w:r>
            <w:r w:rsidRPr="00263BA6">
              <w:rPr>
                <w:rFonts w:ascii="Calibri" w:hAnsi="Calibri"/>
                <w:sz w:val="18"/>
              </w:rPr>
              <w:t xml:space="preserve"> (Raum 304)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263BA6">
              <w:rPr>
                <w:rFonts w:ascii="Calibri" w:hAnsi="Calibri"/>
                <w:sz w:val="18"/>
              </w:rPr>
              <w:t>einreichen</w:t>
            </w:r>
            <w:r>
              <w:rPr>
                <w:rFonts w:ascii="Calibri" w:hAnsi="Calibri"/>
                <w:sz w:val="18"/>
              </w:rPr>
              <w:t>.</w:t>
            </w:r>
          </w:p>
        </w:tc>
      </w:tr>
      <w:tr w:rsidR="00EB288B" w:rsidRPr="00EB288B" w14:paraId="59E7A9D7" w14:textId="77777777" w:rsidTr="00DF6B0D">
        <w:trPr>
          <w:trHeight w:val="340"/>
        </w:trPr>
        <w:tc>
          <w:tcPr>
            <w:tcW w:w="9952" w:type="dxa"/>
            <w:gridSpan w:val="43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3D69390" w14:textId="77777777" w:rsidR="00EB288B" w:rsidRPr="00EB288B" w:rsidRDefault="00EB288B" w:rsidP="005B27D7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288B">
              <w:rPr>
                <w:rFonts w:ascii="Calibri" w:hAnsi="Calibri"/>
                <w:b/>
                <w:sz w:val="22"/>
                <w:szCs w:val="22"/>
              </w:rPr>
              <w:t>Krankenkasse</w:t>
            </w:r>
          </w:p>
        </w:tc>
      </w:tr>
      <w:tr w:rsidR="00EB288B" w:rsidRPr="00263BA6" w14:paraId="6BCECA13" w14:textId="77777777" w:rsidTr="00EB288B">
        <w:trPr>
          <w:trHeight w:val="454"/>
        </w:trPr>
        <w:tc>
          <w:tcPr>
            <w:tcW w:w="4140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14:paraId="126A49D9" w14:textId="77777777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Name der Krankenkasse</w:t>
            </w:r>
          </w:p>
          <w:p w14:paraId="276B9598" w14:textId="3E766D66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Debeka Niedersachsen (Privat)</w:t>
            </w:r>
          </w:p>
        </w:tc>
        <w:tc>
          <w:tcPr>
            <w:tcW w:w="1728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69EB1" w14:textId="77777777" w:rsidR="00EB288B" w:rsidRPr="0051112C" w:rsidRDefault="00EB288B" w:rsidP="005B27D7">
            <w:pPr>
              <w:spacing w:before="60"/>
              <w:rPr>
                <w:rFonts w:ascii="Calibri" w:hAnsi="Calibri"/>
                <w:b/>
                <w:sz w:val="16"/>
              </w:rPr>
            </w:pPr>
            <w:r w:rsidRPr="0051112C">
              <w:rPr>
                <w:rFonts w:ascii="Calibri" w:hAnsi="Calibri"/>
                <w:b/>
                <w:sz w:val="16"/>
              </w:rPr>
              <w:t>Sozial</w:t>
            </w:r>
            <w:r>
              <w:rPr>
                <w:rFonts w:ascii="Calibri" w:hAnsi="Calibri"/>
                <w:b/>
                <w:sz w:val="16"/>
              </w:rPr>
              <w:t>-/ Renten- versicherungs</w:t>
            </w:r>
            <w:r w:rsidRPr="0051112C">
              <w:rPr>
                <w:rFonts w:ascii="Calibri" w:hAnsi="Calibri"/>
                <w:b/>
                <w:sz w:val="16"/>
              </w:rPr>
              <w:t>n</w:t>
            </w:r>
            <w:r>
              <w:rPr>
                <w:rFonts w:ascii="Calibri" w:hAnsi="Calibri"/>
                <w:b/>
                <w:sz w:val="16"/>
              </w:rPr>
              <w:t>ummer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</w:tcPr>
          <w:p w14:paraId="4712C82A" w14:textId="604FB4EC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695C142" w14:textId="6CDCBDE3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23DE30" w14:textId="6B6DACD7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0FAFC7" w14:textId="698CAC37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D7450E" w14:textId="54B79A6A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61" w:type="dxa"/>
            <w:tcBorders>
              <w:bottom w:val="single" w:sz="4" w:space="0" w:color="auto"/>
            </w:tcBorders>
            <w:shd w:val="clear" w:color="auto" w:fill="auto"/>
          </w:tcPr>
          <w:p w14:paraId="6680E2CE" w14:textId="22ABA595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</w:tcPr>
          <w:p w14:paraId="7989E5EE" w14:textId="2DFC0D23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46C749" w14:textId="3990C08C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57FDAE" w14:textId="0137839E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O</w:t>
            </w: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ABE4F5" w14:textId="49C1062F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w="387" w:type="dxa"/>
            <w:tcBorders>
              <w:bottom w:val="single" w:sz="4" w:space="0" w:color="auto"/>
            </w:tcBorders>
            <w:shd w:val="clear" w:color="auto" w:fill="auto"/>
          </w:tcPr>
          <w:p w14:paraId="477B88A9" w14:textId="0D17255A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9368665" w14:textId="4C009854" w:rsidR="00EB288B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</w:tr>
      <w:tr w:rsidR="00EB288B" w:rsidRPr="00EB288B" w14:paraId="4C42FDB3" w14:textId="77777777" w:rsidTr="00DF6B0D">
        <w:trPr>
          <w:trHeight w:val="340"/>
        </w:trPr>
        <w:tc>
          <w:tcPr>
            <w:tcW w:w="9952" w:type="dxa"/>
            <w:gridSpan w:val="43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72B1EA1" w14:textId="77777777" w:rsidR="00EB288B" w:rsidRPr="00EB288B" w:rsidRDefault="00EB288B" w:rsidP="005B27D7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288B">
              <w:rPr>
                <w:rFonts w:ascii="Calibri" w:hAnsi="Calibri"/>
                <w:b/>
                <w:sz w:val="22"/>
                <w:szCs w:val="22"/>
              </w:rPr>
              <w:t>Steuerdaten</w:t>
            </w:r>
          </w:p>
        </w:tc>
      </w:tr>
      <w:tr w:rsidR="00EB288B" w:rsidRPr="00263BA6" w14:paraId="2243014A" w14:textId="77777777" w:rsidTr="00EB288B">
        <w:trPr>
          <w:trHeight w:val="454"/>
        </w:trPr>
        <w:tc>
          <w:tcPr>
            <w:tcW w:w="10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0B9591" w14:textId="77777777" w:rsidR="00EB288B" w:rsidRPr="00263BA6" w:rsidRDefault="00EB288B" w:rsidP="005B27D7">
            <w:pPr>
              <w:spacing w:before="60" w:after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b/>
                <w:sz w:val="16"/>
              </w:rPr>
              <w:t>Steuer-ID</w:t>
            </w: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D6" w14:textId="4DE0B5EB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33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769D" w14:textId="40AFC553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0</w:t>
            </w:r>
          </w:p>
        </w:tc>
        <w:tc>
          <w:tcPr>
            <w:tcW w:w="3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5834" w14:textId="3231C989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7D56" w14:textId="3B0D5214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19CC" w14:textId="0912A3C8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3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5A83" w14:textId="2B21F351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1E4C" w14:textId="50804517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00C1" w14:textId="63E754F3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1E055" w14:textId="3CB2E710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7C5DD" w14:textId="36572329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96D6" w14:textId="47ECA746" w:rsidR="00EB288B" w:rsidRPr="0051112C" w:rsidRDefault="0060115F" w:rsidP="005B27D7">
            <w:pPr>
              <w:spacing w:after="6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5074" w:type="dxa"/>
            <w:gridSpan w:val="2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093496" w14:textId="77777777" w:rsidR="00EB288B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Steuerklasse</w:t>
            </w:r>
          </w:p>
          <w:p w14:paraId="545D81A2" w14:textId="49333123" w:rsidR="0060115F" w:rsidRPr="00263BA6" w:rsidRDefault="0060115F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B288B" w:rsidRPr="00263BA6" w14:paraId="20CCBF7A" w14:textId="77777777" w:rsidTr="00EB288B">
        <w:trPr>
          <w:trHeight w:val="454"/>
        </w:trPr>
        <w:tc>
          <w:tcPr>
            <w:tcW w:w="4878" w:type="dxa"/>
            <w:gridSpan w:val="21"/>
            <w:shd w:val="clear" w:color="auto" w:fill="auto"/>
          </w:tcPr>
          <w:p w14:paraId="7F953AC3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Konfession:</w:t>
            </w:r>
          </w:p>
          <w:p w14:paraId="1AFC449A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evangelisch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römisch-katholisch</w:t>
            </w:r>
          </w:p>
          <w:p w14:paraId="5AE081DD" w14:textId="35C7E34B" w:rsidR="00EB288B" w:rsidRPr="00263BA6" w:rsidRDefault="0060115F" w:rsidP="005B27D7">
            <w:pPr>
              <w:spacing w:after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keine</w:t>
            </w:r>
            <w:r w:rsidR="00EB288B" w:rsidRPr="00263BA6">
              <w:rPr>
                <w:rFonts w:ascii="Calibri" w:hAnsi="Calibri"/>
                <w:sz w:val="16"/>
              </w:rPr>
              <w:tab/>
            </w:r>
            <w:r w:rsidR="00EB288B" w:rsidRPr="00263BA6">
              <w:rPr>
                <w:rFonts w:ascii="Calibri" w:hAnsi="Calibri"/>
                <w:sz w:val="16"/>
              </w:rPr>
              <w:tab/>
            </w:r>
            <w:r w:rsidR="00EB288B"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288B"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="00EB288B" w:rsidRPr="00263BA6"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sonstige: </w:t>
            </w:r>
            <w:r w:rsidR="00EB288B" w:rsidRPr="00263BA6">
              <w:rPr>
                <w:rFonts w:ascii="Calibri" w:hAnsi="Calibri"/>
                <w:sz w:val="16"/>
                <w:u w:val="single"/>
              </w:rPr>
              <w:tab/>
            </w:r>
            <w:r w:rsidR="00EB288B" w:rsidRPr="00263BA6">
              <w:rPr>
                <w:rFonts w:ascii="Calibri" w:hAnsi="Calibri"/>
                <w:sz w:val="16"/>
                <w:u w:val="single"/>
              </w:rPr>
              <w:tab/>
            </w:r>
            <w:r w:rsidR="00EB288B" w:rsidRPr="00263BA6">
              <w:rPr>
                <w:rFonts w:ascii="Calibri" w:hAnsi="Calibri"/>
                <w:sz w:val="16"/>
                <w:u w:val="single"/>
              </w:rPr>
              <w:tab/>
            </w:r>
          </w:p>
        </w:tc>
        <w:tc>
          <w:tcPr>
            <w:tcW w:w="5074" w:type="dxa"/>
            <w:gridSpan w:val="22"/>
            <w:shd w:val="clear" w:color="auto" w:fill="auto"/>
          </w:tcPr>
          <w:p w14:paraId="71E2E4C8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Ggf. </w:t>
            </w:r>
            <w:r w:rsidRPr="00263BA6">
              <w:rPr>
                <w:rFonts w:ascii="Calibri" w:hAnsi="Calibri"/>
                <w:sz w:val="16"/>
              </w:rPr>
              <w:t>eingetragen</w:t>
            </w:r>
            <w:r>
              <w:rPr>
                <w:rFonts w:ascii="Calibri" w:hAnsi="Calibri"/>
                <w:sz w:val="16"/>
              </w:rPr>
              <w:t>e Freibeträge</w:t>
            </w:r>
            <w:r w:rsidRPr="00263BA6">
              <w:rPr>
                <w:rFonts w:ascii="Calibri" w:hAnsi="Calibri"/>
                <w:sz w:val="16"/>
              </w:rPr>
              <w:t>:</w:t>
            </w:r>
          </w:p>
          <w:p w14:paraId="286FC345" w14:textId="77777777" w:rsidR="00EB288B" w:rsidRDefault="00EB288B" w:rsidP="005B27D7">
            <w:pPr>
              <w:spacing w:before="60" w:line="360" w:lineRule="auto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Anzahl der Kinderfreibeträge</w:t>
            </w:r>
            <w:r w:rsidRPr="00263BA6">
              <w:rPr>
                <w:rFonts w:ascii="Calibri" w:hAnsi="Calibri"/>
                <w:sz w:val="16"/>
              </w:rPr>
              <w:t xml:space="preserve">: 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  <w:p w14:paraId="62A2F638" w14:textId="77777777" w:rsidR="00EB288B" w:rsidRPr="008629B2" w:rsidRDefault="00EB288B" w:rsidP="005B27D7">
            <w:pPr>
              <w:spacing w:before="60" w:line="360" w:lineRule="auto"/>
              <w:rPr>
                <w:rFonts w:ascii="Calibri" w:hAnsi="Calibri"/>
                <w:sz w:val="16"/>
                <w:u w:val="single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sonstige</w:t>
            </w:r>
            <w:r>
              <w:rPr>
                <w:rFonts w:ascii="Calibri" w:hAnsi="Calibri"/>
                <w:sz w:val="16"/>
              </w:rPr>
              <w:t xml:space="preserve"> Freibeträge</w:t>
            </w:r>
            <w:r w:rsidRPr="00263BA6">
              <w:rPr>
                <w:rFonts w:ascii="Calibri" w:hAnsi="Calibri"/>
                <w:sz w:val="16"/>
              </w:rPr>
              <w:t xml:space="preserve">: 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</w:tc>
      </w:tr>
      <w:tr w:rsidR="00EB288B" w:rsidRPr="00EB288B" w14:paraId="7B67B346" w14:textId="77777777" w:rsidTr="00DF6B0D">
        <w:trPr>
          <w:trHeight w:val="340"/>
        </w:trPr>
        <w:tc>
          <w:tcPr>
            <w:tcW w:w="9952" w:type="dxa"/>
            <w:gridSpan w:val="43"/>
            <w:shd w:val="clear" w:color="auto" w:fill="B6DDE8" w:themeFill="accent5" w:themeFillTint="66"/>
            <w:vAlign w:val="center"/>
          </w:tcPr>
          <w:p w14:paraId="69DA6BD5" w14:textId="77777777" w:rsidR="00EB288B" w:rsidRPr="00EB288B" w:rsidRDefault="00EB288B" w:rsidP="005B27D7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288B">
              <w:rPr>
                <w:rFonts w:ascii="Calibri" w:hAnsi="Calibri"/>
                <w:b/>
                <w:sz w:val="22"/>
                <w:szCs w:val="22"/>
              </w:rPr>
              <w:t>Arbeitsverhältnis</w:t>
            </w:r>
          </w:p>
        </w:tc>
      </w:tr>
      <w:tr w:rsidR="00EB288B" w:rsidRPr="00263BA6" w14:paraId="6A94B4FC" w14:textId="77777777" w:rsidTr="00EB288B">
        <w:trPr>
          <w:trHeight w:val="454"/>
        </w:trPr>
        <w:tc>
          <w:tcPr>
            <w:tcW w:w="4878" w:type="dxa"/>
            <w:gridSpan w:val="21"/>
            <w:shd w:val="clear" w:color="auto" w:fill="auto"/>
          </w:tcPr>
          <w:p w14:paraId="54559005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Eintrittsdatum</w:t>
            </w:r>
          </w:p>
          <w:p w14:paraId="7182F8F0" w14:textId="071FC0A7" w:rsidR="00EB288B" w:rsidRPr="00263BA6" w:rsidRDefault="008F41EB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18.10.2021</w:t>
            </w:r>
            <w:bookmarkStart w:id="2" w:name="_GoBack"/>
            <w:bookmarkEnd w:id="2"/>
          </w:p>
        </w:tc>
        <w:tc>
          <w:tcPr>
            <w:tcW w:w="5074" w:type="dxa"/>
            <w:gridSpan w:val="22"/>
            <w:shd w:val="clear" w:color="auto" w:fill="auto"/>
          </w:tcPr>
          <w:p w14:paraId="48950952" w14:textId="77777777" w:rsidR="004B335A" w:rsidRPr="004B335A" w:rsidRDefault="004B335A" w:rsidP="004B335A">
            <w:pPr>
              <w:spacing w:before="60"/>
              <w:rPr>
                <w:rFonts w:ascii="Calibri" w:hAnsi="Calibri"/>
                <w:sz w:val="16"/>
              </w:rPr>
            </w:pPr>
            <w:r w:rsidRPr="004B335A">
              <w:rPr>
                <w:rFonts w:ascii="Calibri" w:hAnsi="Calibri"/>
                <w:sz w:val="16"/>
              </w:rPr>
              <w:t>Tätigkeit</w:t>
            </w:r>
          </w:p>
          <w:p w14:paraId="18936BA1" w14:textId="720F54B2" w:rsidR="00EB288B" w:rsidRPr="00263BA6" w:rsidRDefault="008F41EB" w:rsidP="005B27D7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Masterarbeit</w:t>
            </w:r>
          </w:p>
        </w:tc>
      </w:tr>
      <w:tr w:rsidR="00EB288B" w:rsidRPr="00EB288B" w14:paraId="476B96DB" w14:textId="77777777" w:rsidTr="00DF6B0D">
        <w:trPr>
          <w:trHeight w:val="340"/>
        </w:trPr>
        <w:tc>
          <w:tcPr>
            <w:tcW w:w="9952" w:type="dxa"/>
            <w:gridSpan w:val="43"/>
            <w:shd w:val="clear" w:color="auto" w:fill="B6DDE8" w:themeFill="accent5" w:themeFillTint="66"/>
            <w:vAlign w:val="center"/>
          </w:tcPr>
          <w:p w14:paraId="65F01BE9" w14:textId="77777777" w:rsidR="00EB288B" w:rsidRPr="00EB288B" w:rsidRDefault="00EB288B" w:rsidP="005B27D7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288B">
              <w:rPr>
                <w:rFonts w:ascii="Calibri" w:hAnsi="Calibri"/>
                <w:b/>
                <w:sz w:val="22"/>
                <w:szCs w:val="22"/>
              </w:rPr>
              <w:t xml:space="preserve">Betriebliche Altersvorsorge </w:t>
            </w:r>
            <w:r w:rsidRPr="00EB288B">
              <w:rPr>
                <w:rFonts w:ascii="Calibri" w:hAnsi="Calibri"/>
                <w:b/>
                <w:szCs w:val="22"/>
              </w:rPr>
              <w:t>(VBL – Versorgungsanstalt des Bundes und der Länder)</w:t>
            </w:r>
            <w:r w:rsidR="004B335A">
              <w:rPr>
                <w:rFonts w:ascii="Calibri" w:hAnsi="Calibri"/>
                <w:b/>
                <w:szCs w:val="22"/>
              </w:rPr>
              <w:t xml:space="preserve"> / </w:t>
            </w:r>
            <w:r w:rsidR="004B335A" w:rsidRPr="004B335A">
              <w:rPr>
                <w:rFonts w:ascii="Calibri" w:hAnsi="Calibri"/>
                <w:b/>
                <w:szCs w:val="22"/>
              </w:rPr>
              <w:t>(nur für Tarifangestellte)</w:t>
            </w:r>
          </w:p>
        </w:tc>
      </w:tr>
      <w:tr w:rsidR="00EB288B" w:rsidRPr="00263BA6" w14:paraId="2F44768A" w14:textId="77777777" w:rsidTr="005B27D7">
        <w:trPr>
          <w:trHeight w:val="454"/>
        </w:trPr>
        <w:tc>
          <w:tcPr>
            <w:tcW w:w="9952" w:type="dxa"/>
            <w:gridSpan w:val="43"/>
            <w:shd w:val="clear" w:color="auto" w:fill="auto"/>
          </w:tcPr>
          <w:p w14:paraId="058727E7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 xml:space="preserve">VBL-Zugehörigkeit (Bestand bereits eine Versicherung in der VBL?) </w:t>
            </w:r>
            <w:r w:rsidRPr="00263BA6">
              <w:rPr>
                <w:rFonts w:ascii="Calibri" w:hAnsi="Calibri"/>
                <w:sz w:val="16"/>
              </w:rPr>
              <w:tab/>
            </w:r>
          </w:p>
          <w:p w14:paraId="2D128251" w14:textId="77777777" w:rsidR="00EB288B" w:rsidRPr="00263BA6" w:rsidRDefault="00EB288B" w:rsidP="005B27D7">
            <w:pPr>
              <w:spacing w:before="120" w:line="360" w:lineRule="auto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ja 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sym w:font="Symbol" w:char="F0AE"/>
            </w:r>
            <w:r w:rsidRPr="00263BA6">
              <w:rPr>
                <w:rFonts w:ascii="Calibri" w:hAnsi="Calibri"/>
                <w:sz w:val="16"/>
              </w:rPr>
              <w:t xml:space="preserve"> VBL-Nr.: 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  <w:p w14:paraId="3A1E1626" w14:textId="61394003" w:rsidR="00EB288B" w:rsidRPr="00263BA6" w:rsidRDefault="0060115F" w:rsidP="005B27D7">
            <w:pPr>
              <w:spacing w:after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nein </w:t>
            </w:r>
          </w:p>
        </w:tc>
      </w:tr>
      <w:tr w:rsidR="00EB288B" w:rsidRPr="00263BA6" w14:paraId="6500C260" w14:textId="77777777" w:rsidTr="00EB288B">
        <w:trPr>
          <w:trHeight w:val="454"/>
        </w:trPr>
        <w:tc>
          <w:tcPr>
            <w:tcW w:w="4878" w:type="dxa"/>
            <w:gridSpan w:val="21"/>
            <w:shd w:val="clear" w:color="auto" w:fill="auto"/>
          </w:tcPr>
          <w:p w14:paraId="70845197" w14:textId="77777777" w:rsidR="00EB288B" w:rsidRPr="00263BA6" w:rsidRDefault="00EB288B" w:rsidP="005B27D7">
            <w:pPr>
              <w:spacing w:before="60" w:line="360" w:lineRule="auto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Vorheriger Arbeitgeber öffentlicher Dienst?</w:t>
            </w:r>
          </w:p>
          <w:p w14:paraId="1F3AF64F" w14:textId="3F3B66AA" w:rsidR="00EB288B" w:rsidRPr="00263BA6" w:rsidRDefault="00EB288B" w:rsidP="005B27D7">
            <w:pPr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ja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tab/>
            </w:r>
            <w:r w:rsidR="0060115F"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115F">
              <w:rPr>
                <w:rFonts w:ascii="Calibri" w:hAnsi="Calibri"/>
                <w:sz w:val="16"/>
              </w:rPr>
              <w:instrText xml:space="preserve"> FORMCHECKBOX </w:instrText>
            </w:r>
            <w:r w:rsidR="0060115F">
              <w:rPr>
                <w:rFonts w:ascii="Calibri" w:hAnsi="Calibri"/>
                <w:sz w:val="16"/>
              </w:rPr>
            </w:r>
            <w:r w:rsidR="0060115F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nein</w:t>
            </w:r>
            <w:r w:rsidRPr="00263BA6">
              <w:rPr>
                <w:rFonts w:ascii="Calibri" w:hAnsi="Calibri"/>
                <w:sz w:val="16"/>
              </w:rPr>
              <w:tab/>
            </w:r>
            <w:r w:rsidRPr="00263BA6">
              <w:rPr>
                <w:rFonts w:ascii="Calibri" w:hAnsi="Calibri"/>
                <w:sz w:val="16"/>
              </w:rPr>
              <w:tab/>
            </w:r>
          </w:p>
        </w:tc>
        <w:tc>
          <w:tcPr>
            <w:tcW w:w="5074" w:type="dxa"/>
            <w:gridSpan w:val="22"/>
            <w:shd w:val="clear" w:color="auto" w:fill="auto"/>
          </w:tcPr>
          <w:p w14:paraId="3407F045" w14:textId="77777777" w:rsidR="00EB288B" w:rsidRPr="00263BA6" w:rsidRDefault="00EB288B" w:rsidP="005B27D7">
            <w:pPr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>Vorversicherungszeiten bei anderer Zusatzversorgungskasse</w:t>
            </w:r>
          </w:p>
          <w:p w14:paraId="2F994A0E" w14:textId="77777777" w:rsidR="00EB288B" w:rsidRPr="00263BA6" w:rsidRDefault="00EB288B" w:rsidP="005B27D7">
            <w:pPr>
              <w:spacing w:before="120" w:line="360" w:lineRule="auto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ja, bei ______________</w:t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  <w:r w:rsidRPr="00263BA6">
              <w:rPr>
                <w:rFonts w:ascii="Calibri" w:hAnsi="Calibri"/>
                <w:sz w:val="16"/>
                <w:u w:val="single"/>
              </w:rPr>
              <w:tab/>
            </w:r>
          </w:p>
          <w:p w14:paraId="26BABD66" w14:textId="2DF29C4C" w:rsidR="00EB288B" w:rsidRPr="00263BA6" w:rsidRDefault="0060115F" w:rsidP="005B27D7">
            <w:pPr>
              <w:spacing w:after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nein</w:t>
            </w:r>
          </w:p>
        </w:tc>
      </w:tr>
      <w:tr w:rsidR="00EB288B" w:rsidRPr="00EB288B" w14:paraId="1DE92C90" w14:textId="77777777" w:rsidTr="00DF6B0D">
        <w:trPr>
          <w:trHeight w:val="340"/>
        </w:trPr>
        <w:tc>
          <w:tcPr>
            <w:tcW w:w="9952" w:type="dxa"/>
            <w:gridSpan w:val="43"/>
            <w:shd w:val="clear" w:color="auto" w:fill="B6DDE8" w:themeFill="accent5" w:themeFillTint="66"/>
            <w:vAlign w:val="center"/>
          </w:tcPr>
          <w:p w14:paraId="692DD249" w14:textId="77777777" w:rsidR="00EB288B" w:rsidRPr="00EB288B" w:rsidRDefault="00EB288B" w:rsidP="005B27D7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288B">
              <w:rPr>
                <w:rFonts w:ascii="Calibri" w:hAnsi="Calibri"/>
                <w:b/>
                <w:sz w:val="22"/>
                <w:szCs w:val="22"/>
              </w:rPr>
              <w:t>Sonstiges</w:t>
            </w:r>
          </w:p>
        </w:tc>
      </w:tr>
      <w:tr w:rsidR="00EB288B" w:rsidRPr="00263BA6" w14:paraId="093EADFF" w14:textId="77777777" w:rsidTr="005B27D7">
        <w:trPr>
          <w:trHeight w:val="1134"/>
        </w:trPr>
        <w:tc>
          <w:tcPr>
            <w:tcW w:w="9952" w:type="dxa"/>
            <w:gridSpan w:val="4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F5553" w14:textId="77777777" w:rsidR="00EB288B" w:rsidRDefault="00EB288B" w:rsidP="005B27D7">
            <w:pPr>
              <w:tabs>
                <w:tab w:val="left" w:pos="3021"/>
              </w:tabs>
              <w:spacing w:before="60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t xml:space="preserve">Liegt eine anerkannte Schwerbehinderung oder Gleichstellung im Sinne des Schwerbehindertengesetzes vor oder wurde ein entsprechender Antrag gestellt? </w:t>
            </w:r>
            <w:r w:rsidRPr="00263BA6">
              <w:rPr>
                <w:rFonts w:ascii="Calibri" w:hAnsi="Calibri"/>
                <w:sz w:val="16"/>
              </w:rPr>
              <w:tab/>
            </w:r>
          </w:p>
          <w:p w14:paraId="05590FCC" w14:textId="77777777" w:rsidR="00EB288B" w:rsidRPr="00263BA6" w:rsidRDefault="00EB288B" w:rsidP="005B27D7">
            <w:pPr>
              <w:spacing w:before="120" w:line="360" w:lineRule="auto"/>
              <w:rPr>
                <w:rFonts w:ascii="Calibri" w:hAnsi="Calibri"/>
                <w:sz w:val="16"/>
              </w:rPr>
            </w:pPr>
            <w:r w:rsidRPr="00263BA6">
              <w:rPr>
                <w:rFonts w:ascii="Calibri" w:hAnsi="Calibri"/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3BA6">
              <w:rPr>
                <w:rFonts w:ascii="Calibri" w:hAnsi="Calibri"/>
                <w:sz w:val="16"/>
              </w:rPr>
              <w:instrText xml:space="preserve"> FORMCHECKBOX </w:instrText>
            </w:r>
            <w:r w:rsidR="00361550">
              <w:rPr>
                <w:rFonts w:ascii="Calibri" w:hAnsi="Calibri"/>
                <w:sz w:val="16"/>
              </w:rPr>
            </w:r>
            <w:r w:rsidR="00361550">
              <w:rPr>
                <w:rFonts w:ascii="Calibri" w:hAnsi="Calibri"/>
                <w:sz w:val="16"/>
              </w:rPr>
              <w:fldChar w:fldCharType="separate"/>
            </w:r>
            <w:r w:rsidRPr="00263BA6">
              <w:rPr>
                <w:rFonts w:ascii="Calibri" w:hAnsi="Calibri"/>
                <w:sz w:val="16"/>
              </w:rPr>
              <w:fldChar w:fldCharType="end"/>
            </w:r>
            <w:r w:rsidRPr="00263BA6">
              <w:rPr>
                <w:rFonts w:ascii="Calibri" w:hAnsi="Calibri"/>
                <w:sz w:val="16"/>
              </w:rPr>
              <w:t xml:space="preserve"> ja</w:t>
            </w:r>
            <w:r>
              <w:rPr>
                <w:rFonts w:ascii="Calibri" w:hAnsi="Calibri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ab/>
            </w:r>
            <w:r>
              <w:rPr>
                <w:rFonts w:ascii="Calibri" w:hAnsi="Calibri"/>
                <w:sz w:val="16"/>
              </w:rPr>
              <w:sym w:font="Symbol" w:char="F0AE"/>
            </w:r>
            <w:r>
              <w:rPr>
                <w:rFonts w:ascii="Calibri" w:hAnsi="Calibri"/>
                <w:sz w:val="16"/>
              </w:rPr>
              <w:t xml:space="preserve"> </w:t>
            </w:r>
            <w:r w:rsidRPr="00263BA6">
              <w:rPr>
                <w:rFonts w:ascii="Calibri" w:hAnsi="Calibri"/>
                <w:sz w:val="16"/>
              </w:rPr>
              <w:t>Höhe der Erwerbsminderung:</w:t>
            </w:r>
            <w:r>
              <w:rPr>
                <w:rFonts w:ascii="Calibri" w:hAnsi="Calibri"/>
                <w:sz w:val="16"/>
              </w:rPr>
              <w:t xml:space="preserve"> </w:t>
            </w:r>
            <w:r w:rsidRPr="00263BA6">
              <w:rPr>
                <w:rFonts w:ascii="Calibri" w:hAnsi="Calibri"/>
                <w:sz w:val="16"/>
              </w:rPr>
              <w:t>______________ %</w:t>
            </w:r>
            <w:r>
              <w:rPr>
                <w:rFonts w:ascii="Calibri" w:hAnsi="Calibri"/>
                <w:sz w:val="16"/>
              </w:rPr>
              <w:tab/>
              <w:t xml:space="preserve"> (B</w:t>
            </w:r>
            <w:r w:rsidRPr="00263BA6">
              <w:rPr>
                <w:rFonts w:ascii="Calibri" w:hAnsi="Calibri"/>
                <w:sz w:val="16"/>
              </w:rPr>
              <w:t xml:space="preserve">itte </w:t>
            </w:r>
            <w:r w:rsidRPr="00100F33">
              <w:rPr>
                <w:rFonts w:ascii="Calibri" w:hAnsi="Calibri"/>
                <w:b/>
                <w:i/>
                <w:color w:val="FF0000"/>
                <w:sz w:val="16"/>
              </w:rPr>
              <w:t>Anerkennungsbescheid</w:t>
            </w:r>
            <w:r w:rsidRPr="00100F33">
              <w:rPr>
                <w:rFonts w:ascii="Calibri" w:hAnsi="Calibri"/>
                <w:color w:val="FF0000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beifügen.)</w:t>
            </w:r>
          </w:p>
          <w:p w14:paraId="44BFB2E4" w14:textId="72AA51DF" w:rsidR="00EB288B" w:rsidRPr="00263BA6" w:rsidRDefault="0060115F" w:rsidP="005B27D7">
            <w:pPr>
              <w:spacing w:line="360" w:lineRule="auto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16"/>
              </w:rPr>
              <w:instrText xml:space="preserve"> FORMCHECKBOX </w:instrText>
            </w:r>
            <w:r>
              <w:rPr>
                <w:rFonts w:ascii="Calibri" w:hAnsi="Calibri"/>
                <w:sz w:val="16"/>
              </w:rPr>
            </w:r>
            <w:r>
              <w:rPr>
                <w:rFonts w:ascii="Calibri" w:hAnsi="Calibri"/>
                <w:sz w:val="16"/>
              </w:rPr>
              <w:fldChar w:fldCharType="end"/>
            </w:r>
            <w:r w:rsidR="00EB288B" w:rsidRPr="00263BA6">
              <w:rPr>
                <w:rFonts w:ascii="Calibri" w:hAnsi="Calibri"/>
                <w:sz w:val="16"/>
              </w:rPr>
              <w:t xml:space="preserve"> nein</w:t>
            </w:r>
          </w:p>
        </w:tc>
      </w:tr>
    </w:tbl>
    <w:p w14:paraId="44A5C8F5" w14:textId="77777777" w:rsidR="00EB288B" w:rsidRPr="00EB288B" w:rsidRDefault="00EB288B" w:rsidP="00EB288B">
      <w:pPr>
        <w:rPr>
          <w:rFonts w:ascii="Calibri" w:hAnsi="Calibri"/>
          <w:sz w:val="22"/>
          <w:szCs w:val="24"/>
        </w:rPr>
      </w:pPr>
    </w:p>
    <w:p w14:paraId="271B371F" w14:textId="77777777" w:rsidR="00EB288B" w:rsidRPr="00EB288B" w:rsidRDefault="00EB288B" w:rsidP="00EB288B">
      <w:pPr>
        <w:ind w:left="-284"/>
        <w:rPr>
          <w:rFonts w:ascii="Calibri" w:hAnsi="Calibri"/>
          <w:szCs w:val="24"/>
        </w:rPr>
      </w:pPr>
    </w:p>
    <w:p w14:paraId="5A1E6B1D" w14:textId="77777777" w:rsidR="00EB288B" w:rsidRPr="00EB288B" w:rsidRDefault="00EB288B" w:rsidP="00EB288B">
      <w:pPr>
        <w:ind w:left="-284"/>
        <w:rPr>
          <w:rFonts w:ascii="Calibri" w:hAnsi="Calibri"/>
          <w:szCs w:val="24"/>
        </w:rPr>
      </w:pPr>
    </w:p>
    <w:p w14:paraId="5C0022FB" w14:textId="77777777" w:rsidR="00EB288B" w:rsidRPr="00EB288B" w:rsidRDefault="00EB288B" w:rsidP="002E1E8C">
      <w:pPr>
        <w:tabs>
          <w:tab w:val="left" w:pos="4845"/>
        </w:tabs>
        <w:ind w:left="-142"/>
        <w:rPr>
          <w:rFonts w:ascii="Calibri" w:hAnsi="Calibri"/>
          <w:sz w:val="22"/>
          <w:szCs w:val="24"/>
        </w:rPr>
      </w:pPr>
      <w:r w:rsidRPr="00EB288B">
        <w:rPr>
          <w:rFonts w:ascii="Calibri" w:hAnsi="Calibri"/>
          <w:sz w:val="22"/>
          <w:szCs w:val="24"/>
        </w:rPr>
        <w:t>_________________________________</w:t>
      </w:r>
      <w:r w:rsidRPr="00EB288B">
        <w:rPr>
          <w:rFonts w:ascii="Calibri" w:hAnsi="Calibri"/>
          <w:sz w:val="22"/>
          <w:szCs w:val="24"/>
        </w:rPr>
        <w:tab/>
        <w:t>_________________________________</w:t>
      </w:r>
    </w:p>
    <w:p w14:paraId="0C4AE329" w14:textId="77777777" w:rsidR="00EB288B" w:rsidRPr="00EB288B" w:rsidRDefault="00EB288B" w:rsidP="002E1E8C">
      <w:pPr>
        <w:tabs>
          <w:tab w:val="left" w:pos="4845"/>
        </w:tabs>
        <w:ind w:left="-142"/>
        <w:rPr>
          <w:rFonts w:ascii="Calibri" w:hAnsi="Calibri"/>
          <w:sz w:val="22"/>
          <w:szCs w:val="24"/>
        </w:rPr>
      </w:pPr>
      <w:r w:rsidRPr="00EB288B">
        <w:rPr>
          <w:rFonts w:ascii="Calibri" w:hAnsi="Calibri"/>
          <w:sz w:val="18"/>
          <w:szCs w:val="24"/>
        </w:rPr>
        <w:t>Ort, Datum</w:t>
      </w:r>
      <w:r w:rsidRPr="00EB288B">
        <w:rPr>
          <w:rFonts w:ascii="Calibri" w:hAnsi="Calibri"/>
          <w:sz w:val="22"/>
          <w:szCs w:val="24"/>
        </w:rPr>
        <w:tab/>
      </w:r>
      <w:r w:rsidRPr="00EB288B">
        <w:rPr>
          <w:rFonts w:ascii="Calibri" w:hAnsi="Calibri"/>
          <w:sz w:val="18"/>
          <w:szCs w:val="24"/>
        </w:rPr>
        <w:t xml:space="preserve">Unterschrift </w:t>
      </w:r>
      <w:r w:rsidR="002E1E8C">
        <w:rPr>
          <w:rFonts w:ascii="Calibri" w:hAnsi="Calibri"/>
          <w:sz w:val="18"/>
          <w:szCs w:val="24"/>
        </w:rPr>
        <w:t>Beschäftigte/r</w:t>
      </w:r>
    </w:p>
    <w:p w14:paraId="2FF9458E" w14:textId="77777777" w:rsidR="00EB288B" w:rsidRPr="00EB288B" w:rsidRDefault="00EB288B" w:rsidP="00EB288B">
      <w:pPr>
        <w:tabs>
          <w:tab w:val="left" w:pos="4845"/>
        </w:tabs>
        <w:ind w:left="-284"/>
        <w:rPr>
          <w:rFonts w:ascii="Calibri" w:hAnsi="Calibri"/>
          <w:sz w:val="22"/>
          <w:szCs w:val="24"/>
        </w:rPr>
      </w:pPr>
    </w:p>
    <w:p w14:paraId="08EE3221" w14:textId="77777777" w:rsidR="00EB288B" w:rsidRPr="00EB288B" w:rsidRDefault="00EB288B" w:rsidP="00EB288B">
      <w:pPr>
        <w:tabs>
          <w:tab w:val="left" w:pos="4845"/>
        </w:tabs>
        <w:ind w:left="-284"/>
        <w:rPr>
          <w:rFonts w:ascii="Calibri" w:hAnsi="Calibri"/>
          <w:sz w:val="22"/>
          <w:szCs w:val="24"/>
        </w:rPr>
      </w:pPr>
    </w:p>
    <w:p w14:paraId="3505D1CA" w14:textId="77777777" w:rsidR="00EB288B" w:rsidRPr="00EB288B" w:rsidRDefault="00EB288B" w:rsidP="00EB288B">
      <w:pPr>
        <w:tabs>
          <w:tab w:val="left" w:pos="4845"/>
        </w:tabs>
        <w:ind w:left="-284"/>
        <w:rPr>
          <w:rFonts w:ascii="Calibri" w:hAnsi="Calibri"/>
          <w:sz w:val="22"/>
          <w:szCs w:val="24"/>
        </w:rPr>
      </w:pPr>
    </w:p>
    <w:tbl>
      <w:tblPr>
        <w:tblW w:w="1008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1"/>
        <w:gridCol w:w="851"/>
        <w:gridCol w:w="850"/>
        <w:gridCol w:w="851"/>
        <w:gridCol w:w="850"/>
        <w:gridCol w:w="709"/>
        <w:gridCol w:w="850"/>
        <w:gridCol w:w="851"/>
        <w:gridCol w:w="850"/>
        <w:gridCol w:w="807"/>
        <w:gridCol w:w="38"/>
      </w:tblGrid>
      <w:tr w:rsidR="00D45B57" w:rsidRPr="00EB288B" w14:paraId="38DF1EEB" w14:textId="77777777" w:rsidTr="00D45B57">
        <w:trPr>
          <w:gridAfter w:val="1"/>
          <w:wAfter w:w="38" w:type="dxa"/>
          <w:trHeight w:val="340"/>
        </w:trPr>
        <w:tc>
          <w:tcPr>
            <w:tcW w:w="3432" w:type="dxa"/>
            <w:gridSpan w:val="2"/>
            <w:shd w:val="clear" w:color="auto" w:fill="FABF8F" w:themeFill="accent6" w:themeFillTint="99"/>
          </w:tcPr>
          <w:p w14:paraId="6C58E446" w14:textId="22E38F49" w:rsidR="00D45B57" w:rsidRPr="00EB288B" w:rsidRDefault="00D45B57" w:rsidP="005B27D7">
            <w:pPr>
              <w:rPr>
                <w:rFonts w:ascii="Calibri" w:hAnsi="Calibri"/>
                <w:b/>
                <w:sz w:val="22"/>
                <w:szCs w:val="24"/>
              </w:rPr>
            </w:pPr>
            <w:r w:rsidRPr="00EB288B">
              <w:rPr>
                <w:rFonts w:ascii="Calibri" w:hAnsi="Calibri"/>
                <w:b/>
                <w:sz w:val="22"/>
                <w:szCs w:val="24"/>
              </w:rPr>
              <w:t>Interner Vermerk:</w:t>
            </w:r>
          </w:p>
        </w:tc>
        <w:tc>
          <w:tcPr>
            <w:tcW w:w="6618" w:type="dxa"/>
            <w:gridSpan w:val="8"/>
            <w:shd w:val="clear" w:color="auto" w:fill="FABF8F" w:themeFill="accent6" w:themeFillTint="99"/>
            <w:vAlign w:val="center"/>
          </w:tcPr>
          <w:p w14:paraId="3B4DF5E5" w14:textId="028AD394" w:rsidR="00D45B57" w:rsidRPr="00EB288B" w:rsidRDefault="00D45B57" w:rsidP="005B27D7">
            <w:pPr>
              <w:rPr>
                <w:rFonts w:ascii="Calibri" w:hAnsi="Calibri"/>
                <w:b/>
                <w:sz w:val="22"/>
                <w:szCs w:val="24"/>
              </w:rPr>
            </w:pPr>
          </w:p>
        </w:tc>
      </w:tr>
      <w:tr w:rsidR="00D45B57" w:rsidRPr="00EB288B" w14:paraId="1C353FAE" w14:textId="77777777" w:rsidTr="00D45B57">
        <w:trPr>
          <w:trHeight w:val="231"/>
        </w:trPr>
        <w:tc>
          <w:tcPr>
            <w:tcW w:w="2581" w:type="dxa"/>
            <w:shd w:val="clear" w:color="auto" w:fill="auto"/>
          </w:tcPr>
          <w:p w14:paraId="62B1F735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  <w:r w:rsidRPr="00EB288B">
              <w:rPr>
                <w:rFonts w:ascii="Calibri" w:hAnsi="Calibri"/>
                <w:sz w:val="16"/>
                <w:szCs w:val="24"/>
              </w:rPr>
              <w:t>Tätigkeitsschlüssel</w:t>
            </w:r>
          </w:p>
          <w:p w14:paraId="6065A44A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65C8446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64B3FA8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FD5DBC8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A5D7A00" w14:textId="293A3190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F1E0C84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ED31ED6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452CD63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9E1A0C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  <w:tc>
          <w:tcPr>
            <w:tcW w:w="845" w:type="dxa"/>
            <w:gridSpan w:val="2"/>
            <w:shd w:val="clear" w:color="auto" w:fill="auto"/>
          </w:tcPr>
          <w:p w14:paraId="2759F1FD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  <w:p w14:paraId="40A53028" w14:textId="77777777" w:rsidR="00D45B57" w:rsidRPr="00EB288B" w:rsidRDefault="00D45B57" w:rsidP="005B27D7">
            <w:pPr>
              <w:spacing w:before="60"/>
              <w:rPr>
                <w:rFonts w:ascii="Calibri" w:hAnsi="Calibri"/>
                <w:sz w:val="16"/>
                <w:szCs w:val="24"/>
              </w:rPr>
            </w:pPr>
          </w:p>
        </w:tc>
      </w:tr>
      <w:tr w:rsidR="00D45B57" w:rsidRPr="00EB288B" w14:paraId="38F5F72B" w14:textId="77777777" w:rsidTr="00D45B57">
        <w:trPr>
          <w:trHeight w:val="231"/>
        </w:trPr>
        <w:tc>
          <w:tcPr>
            <w:tcW w:w="2581" w:type="dxa"/>
            <w:shd w:val="clear" w:color="auto" w:fill="auto"/>
          </w:tcPr>
          <w:p w14:paraId="41D8C530" w14:textId="77777777" w:rsidR="00D45B57" w:rsidRPr="00EB288B" w:rsidRDefault="00D45B57" w:rsidP="005B27D7">
            <w:pPr>
              <w:spacing w:before="60"/>
              <w:rPr>
                <w:rFonts w:ascii="Calibri" w:hAnsi="Calibri"/>
                <w:i/>
                <w:sz w:val="16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4118726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F7A85F0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3A710674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1D1167CF" w14:textId="770B15BC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FC8379B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7F0A131E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408C4F9F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61D76BFD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8</w:t>
            </w:r>
          </w:p>
        </w:tc>
        <w:tc>
          <w:tcPr>
            <w:tcW w:w="845" w:type="dxa"/>
            <w:gridSpan w:val="2"/>
            <w:shd w:val="clear" w:color="auto" w:fill="auto"/>
          </w:tcPr>
          <w:p w14:paraId="2056B1F6" w14:textId="77777777" w:rsidR="00D45B57" w:rsidRPr="00EB288B" w:rsidRDefault="00D45B57" w:rsidP="005B27D7">
            <w:pPr>
              <w:spacing w:before="60"/>
              <w:jc w:val="center"/>
              <w:rPr>
                <w:rFonts w:ascii="Calibri" w:hAnsi="Calibri"/>
                <w:i/>
                <w:sz w:val="16"/>
                <w:szCs w:val="24"/>
              </w:rPr>
            </w:pPr>
            <w:r w:rsidRPr="00EB288B">
              <w:rPr>
                <w:rFonts w:ascii="Calibri" w:hAnsi="Calibri"/>
                <w:i/>
                <w:sz w:val="16"/>
                <w:szCs w:val="24"/>
              </w:rPr>
              <w:t>9</w:t>
            </w:r>
          </w:p>
        </w:tc>
      </w:tr>
      <w:tr w:rsidR="00D45B57" w:rsidRPr="00D412ED" w14:paraId="66A8B89E" w14:textId="77777777" w:rsidTr="00D45B57">
        <w:trPr>
          <w:gridAfter w:val="1"/>
          <w:wAfter w:w="38" w:type="dxa"/>
          <w:trHeight w:val="319"/>
        </w:trPr>
        <w:tc>
          <w:tcPr>
            <w:tcW w:w="3432" w:type="dxa"/>
            <w:gridSpan w:val="2"/>
            <w:shd w:val="clear" w:color="auto" w:fill="FBD4B4" w:themeFill="accent6" w:themeFillTint="66"/>
          </w:tcPr>
          <w:p w14:paraId="76145B56" w14:textId="3352B515" w:rsidR="00D45B57" w:rsidRPr="00EB288B" w:rsidRDefault="00D45B57" w:rsidP="003A43BE">
            <w:pPr>
              <w:rPr>
                <w:rFonts w:ascii="Calibri" w:hAnsi="Calibri"/>
                <w:b/>
                <w:sz w:val="22"/>
                <w:szCs w:val="24"/>
              </w:rPr>
            </w:pPr>
            <w:r w:rsidRPr="00EB288B">
              <w:rPr>
                <w:rFonts w:ascii="Calibri" w:hAnsi="Calibri"/>
                <w:b/>
                <w:sz w:val="22"/>
                <w:szCs w:val="24"/>
              </w:rPr>
              <w:t>Interner Vermerk:</w:t>
            </w:r>
          </w:p>
        </w:tc>
        <w:tc>
          <w:tcPr>
            <w:tcW w:w="6618" w:type="dxa"/>
            <w:gridSpan w:val="8"/>
            <w:shd w:val="clear" w:color="auto" w:fill="FBD4B4" w:themeFill="accent6" w:themeFillTint="66"/>
            <w:vAlign w:val="center"/>
          </w:tcPr>
          <w:p w14:paraId="36293A27" w14:textId="3E03D016" w:rsidR="00D45B57" w:rsidRPr="00D412ED" w:rsidRDefault="00D45B57" w:rsidP="003A43BE">
            <w:pPr>
              <w:rPr>
                <w:rFonts w:ascii="Calibri" w:hAnsi="Calibri"/>
                <w:b/>
              </w:rPr>
            </w:pPr>
          </w:p>
        </w:tc>
      </w:tr>
      <w:tr w:rsidR="00D45B57" w:rsidRPr="00263BA6" w14:paraId="047592F9" w14:textId="77777777" w:rsidTr="00D45B57">
        <w:trPr>
          <w:gridAfter w:val="1"/>
          <w:wAfter w:w="38" w:type="dxa"/>
          <w:trHeight w:val="666"/>
        </w:trPr>
        <w:tc>
          <w:tcPr>
            <w:tcW w:w="3432" w:type="dxa"/>
            <w:gridSpan w:val="2"/>
            <w:shd w:val="clear" w:color="auto" w:fill="auto"/>
          </w:tcPr>
          <w:p w14:paraId="71BF660E" w14:textId="77777777" w:rsidR="00D45B57" w:rsidRPr="00263BA6" w:rsidRDefault="00D45B57" w:rsidP="003A43BE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lastRenderedPageBreak/>
              <w:t>Kostenstelle</w:t>
            </w:r>
          </w:p>
          <w:p w14:paraId="56BB0D10" w14:textId="77777777" w:rsidR="00D45B57" w:rsidRPr="00263BA6" w:rsidRDefault="00D45B57" w:rsidP="003A43BE">
            <w:pPr>
              <w:spacing w:before="60"/>
              <w:rPr>
                <w:rFonts w:ascii="Calibri" w:hAnsi="Calibri"/>
                <w:sz w:val="16"/>
              </w:rPr>
            </w:pPr>
          </w:p>
        </w:tc>
        <w:tc>
          <w:tcPr>
            <w:tcW w:w="3260" w:type="dxa"/>
            <w:gridSpan w:val="4"/>
          </w:tcPr>
          <w:p w14:paraId="6C5C3CDA" w14:textId="47D0E323" w:rsidR="00D45B57" w:rsidRDefault="00D45B57" w:rsidP="003A43BE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Kürzel</w:t>
            </w:r>
          </w:p>
        </w:tc>
        <w:tc>
          <w:tcPr>
            <w:tcW w:w="3358" w:type="dxa"/>
            <w:gridSpan w:val="4"/>
          </w:tcPr>
          <w:p w14:paraId="60F100E4" w14:textId="0600EBA1" w:rsidR="00D45B57" w:rsidRPr="00263BA6" w:rsidRDefault="00D45B57" w:rsidP="003A43BE">
            <w:pPr>
              <w:spacing w:before="6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Personalnummer</w:t>
            </w:r>
          </w:p>
          <w:p w14:paraId="18BC221E" w14:textId="77777777" w:rsidR="00D45B57" w:rsidRPr="00263BA6" w:rsidRDefault="00D45B57" w:rsidP="003A43BE">
            <w:pPr>
              <w:spacing w:before="60"/>
              <w:rPr>
                <w:rFonts w:ascii="Calibri" w:hAnsi="Calibri"/>
                <w:sz w:val="16"/>
              </w:rPr>
            </w:pPr>
          </w:p>
        </w:tc>
      </w:tr>
    </w:tbl>
    <w:p w14:paraId="6273095A" w14:textId="526CFAA8" w:rsidR="00EB288B" w:rsidRPr="000118EA" w:rsidRDefault="00EB288B" w:rsidP="000118EA"/>
    <w:sectPr w:rsidR="00EB288B" w:rsidRPr="000118EA" w:rsidSect="000118EA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418" w:right="567" w:bottom="1560" w:left="1418" w:header="340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07CC8" w14:textId="77777777" w:rsidR="00361550" w:rsidRDefault="00361550">
      <w:r>
        <w:separator/>
      </w:r>
    </w:p>
  </w:endnote>
  <w:endnote w:type="continuationSeparator" w:id="0">
    <w:p w14:paraId="7E24FB5B" w14:textId="77777777" w:rsidR="00361550" w:rsidRDefault="0036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A0B5" w14:textId="77777777" w:rsidR="005B1F25" w:rsidRDefault="005B1F25" w:rsidP="005B1F25">
    <w:pPr>
      <w:ind w:right="-1134" w:firstLine="8108"/>
      <w:rPr>
        <w:rFonts w:ascii="Arial" w:hAnsi="Arial"/>
        <w:b/>
        <w:noProof/>
        <w:sz w:val="12"/>
      </w:rPr>
    </w:pPr>
    <w:r>
      <w:rPr>
        <w:rFonts w:ascii="Arial" w:hAnsi="Arial"/>
        <w:b/>
        <w:noProof/>
        <w:sz w:val="1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FDB9289" wp14:editId="45914279">
              <wp:simplePos x="0" y="0"/>
              <wp:positionH relativeFrom="column">
                <wp:posOffset>15240</wp:posOffset>
              </wp:positionH>
              <wp:positionV relativeFrom="page">
                <wp:posOffset>9741535</wp:posOffset>
              </wp:positionV>
              <wp:extent cx="6296025" cy="0"/>
              <wp:effectExtent l="0" t="0" r="9525" b="19050"/>
              <wp:wrapNone/>
              <wp:docPr id="6" name="Gerade Verbindung mit Pfei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6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6CADE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6" o:spid="_x0000_s1026" type="#_x0000_t32" style="position:absolute;margin-left:1.2pt;margin-top:767.05pt;width:495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" strokecolor="#06f">
              <w10:wrap anchory="page"/>
            </v:shape>
          </w:pict>
        </mc:Fallback>
      </mc:AlternateContent>
    </w:r>
  </w:p>
  <w:p w14:paraId="46401805" w14:textId="77777777" w:rsidR="005B1F25" w:rsidRDefault="005B1F25" w:rsidP="005B1F25">
    <w:pPr>
      <w:ind w:right="-1134" w:firstLine="8108"/>
      <w:rPr>
        <w:rFonts w:ascii="Arial" w:hAnsi="Arial"/>
        <w:b/>
        <w:noProof/>
        <w:sz w:val="12"/>
      </w:rPr>
    </w:pPr>
  </w:p>
  <w:p w14:paraId="23E6509C" w14:textId="77777777" w:rsidR="005B1F25" w:rsidRDefault="00844013" w:rsidP="002776AA">
    <w:pPr>
      <w:ind w:right="-1134"/>
      <w:rPr>
        <w:rFonts w:ascii="Arial" w:hAnsi="Arial"/>
        <w:b/>
        <w:noProof/>
        <w:sz w:val="12"/>
      </w:rPr>
    </w:pPr>
    <w:r w:rsidRPr="00844013">
      <w:rPr>
        <w:rFonts w:ascii="Arial" w:hAnsi="Arial"/>
        <w:b/>
        <w:noProof/>
        <w:sz w:val="12"/>
      </w:rPr>
      <w:t xml:space="preserve">Seite </w:t>
    </w:r>
    <w:r w:rsidRPr="00844013">
      <w:rPr>
        <w:rFonts w:ascii="Arial" w:hAnsi="Arial"/>
        <w:b/>
        <w:bCs/>
        <w:noProof/>
        <w:sz w:val="12"/>
      </w:rPr>
      <w:fldChar w:fldCharType="begin"/>
    </w:r>
    <w:r w:rsidRPr="00844013">
      <w:rPr>
        <w:rFonts w:ascii="Arial" w:hAnsi="Arial"/>
        <w:b/>
        <w:bCs/>
        <w:noProof/>
        <w:sz w:val="12"/>
      </w:rPr>
      <w:instrText>PAGE  \* Arabic  \* MERGEFORMAT</w:instrText>
    </w:r>
    <w:r w:rsidRPr="00844013">
      <w:rPr>
        <w:rFonts w:ascii="Arial" w:hAnsi="Arial"/>
        <w:b/>
        <w:bCs/>
        <w:noProof/>
        <w:sz w:val="12"/>
      </w:rPr>
      <w:fldChar w:fldCharType="separate"/>
    </w:r>
    <w:r w:rsidR="00100F33">
      <w:rPr>
        <w:rFonts w:ascii="Arial" w:hAnsi="Arial"/>
        <w:b/>
        <w:bCs/>
        <w:noProof/>
        <w:sz w:val="12"/>
      </w:rPr>
      <w:t>2</w:t>
    </w:r>
    <w:r w:rsidRPr="00844013">
      <w:rPr>
        <w:rFonts w:ascii="Arial" w:hAnsi="Arial"/>
        <w:b/>
        <w:bCs/>
        <w:noProof/>
        <w:sz w:val="12"/>
      </w:rPr>
      <w:fldChar w:fldCharType="end"/>
    </w:r>
    <w:r w:rsidRPr="00844013">
      <w:rPr>
        <w:rFonts w:ascii="Arial" w:hAnsi="Arial"/>
        <w:b/>
        <w:noProof/>
        <w:sz w:val="12"/>
      </w:rPr>
      <w:t xml:space="preserve"> von </w:t>
    </w:r>
    <w:r w:rsidRPr="00844013">
      <w:rPr>
        <w:rFonts w:ascii="Arial" w:hAnsi="Arial"/>
        <w:b/>
        <w:bCs/>
        <w:noProof/>
        <w:sz w:val="12"/>
      </w:rPr>
      <w:fldChar w:fldCharType="begin"/>
    </w:r>
    <w:r w:rsidRPr="00844013">
      <w:rPr>
        <w:rFonts w:ascii="Arial" w:hAnsi="Arial"/>
        <w:b/>
        <w:bCs/>
        <w:noProof/>
        <w:sz w:val="12"/>
      </w:rPr>
      <w:instrText>NUMPAGES  \* Arabic  \* MERGEFORMAT</w:instrText>
    </w:r>
    <w:r w:rsidRPr="00844013">
      <w:rPr>
        <w:rFonts w:ascii="Arial" w:hAnsi="Arial"/>
        <w:b/>
        <w:bCs/>
        <w:noProof/>
        <w:sz w:val="12"/>
      </w:rPr>
      <w:fldChar w:fldCharType="separate"/>
    </w:r>
    <w:r w:rsidR="00100F33">
      <w:rPr>
        <w:rFonts w:ascii="Arial" w:hAnsi="Arial"/>
        <w:b/>
        <w:bCs/>
        <w:noProof/>
        <w:sz w:val="12"/>
      </w:rPr>
      <w:t>2</w:t>
    </w:r>
    <w:r w:rsidRPr="00844013">
      <w:rPr>
        <w:rFonts w:ascii="Arial" w:hAnsi="Arial"/>
        <w:b/>
        <w:bCs/>
        <w:noProof/>
        <w:sz w:val="12"/>
      </w:rPr>
      <w:fldChar w:fldCharType="end"/>
    </w:r>
  </w:p>
  <w:p w14:paraId="55AF2D83" w14:textId="77777777" w:rsidR="005B1F25" w:rsidRDefault="005B1F25" w:rsidP="005B1F25">
    <w:pPr>
      <w:ind w:right="-1134" w:firstLine="8108"/>
      <w:rPr>
        <w:rFonts w:ascii="Arial" w:hAnsi="Arial"/>
        <w:b/>
        <w:noProof/>
        <w:sz w:val="12"/>
      </w:rPr>
    </w:pPr>
  </w:p>
  <w:p w14:paraId="3C71E750" w14:textId="77777777" w:rsidR="005B1F25" w:rsidRDefault="005B1F25" w:rsidP="005B1F25">
    <w:pPr>
      <w:ind w:right="-1134" w:firstLine="8108"/>
      <w:rPr>
        <w:rFonts w:ascii="Arial" w:hAnsi="Arial"/>
        <w:b/>
        <w:noProof/>
        <w:sz w:val="12"/>
      </w:rPr>
    </w:pPr>
  </w:p>
  <w:p w14:paraId="78C3B10A" w14:textId="77777777" w:rsidR="005B1F25" w:rsidRDefault="005B1F25" w:rsidP="005B1F25">
    <w:pPr>
      <w:ind w:right="-1134" w:firstLine="8108"/>
      <w:rPr>
        <w:rFonts w:ascii="Arial" w:hAnsi="Arial"/>
        <w:b/>
        <w:sz w:val="12"/>
      </w:rPr>
    </w:pPr>
    <w:r>
      <w:rPr>
        <w:rFonts w:ascii="Arial" w:hAnsi="Arial"/>
        <w:b/>
        <w:sz w:val="12"/>
      </w:rPr>
      <w:t>Institut für</w:t>
    </w:r>
  </w:p>
  <w:p w14:paraId="066BC9B1" w14:textId="77777777" w:rsidR="005B1F25" w:rsidRDefault="005B1F25" w:rsidP="005B1F25">
    <w:pPr>
      <w:ind w:right="-1134" w:firstLine="8108"/>
      <w:rPr>
        <w:rFonts w:ascii="Arial" w:hAnsi="Arial"/>
        <w:b/>
        <w:sz w:val="12"/>
      </w:rPr>
    </w:pPr>
    <w:r>
      <w:rPr>
        <w:rFonts w:ascii="Arial" w:hAnsi="Arial"/>
        <w:b/>
        <w:sz w:val="12"/>
      </w:rPr>
      <w:t>Solarenergieforschung GmbH</w:t>
    </w:r>
  </w:p>
  <w:p w14:paraId="702544EB" w14:textId="77777777" w:rsidR="00C2662F" w:rsidRPr="005B1F25" w:rsidRDefault="005B1F25" w:rsidP="005B1F25">
    <w:pPr>
      <w:ind w:right="-1134" w:firstLine="8108"/>
      <w:rPr>
        <w:rFonts w:ascii="LucidaSans" w:hAnsi="LucidaSans"/>
        <w:b/>
        <w:sz w:val="12"/>
      </w:rPr>
    </w:pPr>
    <w:r>
      <w:rPr>
        <w:rFonts w:ascii="Arial" w:hAnsi="Arial"/>
        <w:b/>
        <w:sz w:val="12"/>
      </w:rPr>
      <w:t>Hameln / Emmerthal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CD56F" w14:textId="77777777" w:rsidR="00361550" w:rsidRDefault="00361550">
      <w:r>
        <w:separator/>
      </w:r>
    </w:p>
  </w:footnote>
  <w:footnote w:type="continuationSeparator" w:id="0">
    <w:p w14:paraId="1F8D99B8" w14:textId="77777777" w:rsidR="00361550" w:rsidRDefault="00361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86F96" w14:textId="77777777" w:rsidR="00C2662F" w:rsidRDefault="00C2662F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8CD7D00" w14:textId="77777777" w:rsidR="00C2662F" w:rsidRDefault="00C2662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FB63" w14:textId="77777777" w:rsidR="00BB30F3" w:rsidRDefault="00BB30F3" w:rsidP="00D5791D">
    <w:pPr>
      <w:pStyle w:val="Kopfzeile"/>
      <w:tabs>
        <w:tab w:val="clear" w:pos="4536"/>
        <w:tab w:val="clear" w:pos="9072"/>
        <w:tab w:val="center" w:pos="4961"/>
      </w:tabs>
    </w:pPr>
    <w:r>
      <w:rPr>
        <w:noProof/>
      </w:rPr>
      <w:drawing>
        <wp:anchor distT="0" distB="0" distL="114300" distR="114300" simplePos="0" relativeHeight="251663360" behindDoc="1" locked="0" layoutInCell="1" allowOverlap="1" wp14:anchorId="6CFA654D" wp14:editId="5D0D3A20">
          <wp:simplePos x="0" y="0"/>
          <wp:positionH relativeFrom="column">
            <wp:posOffset>4957445</wp:posOffset>
          </wp:positionH>
          <wp:positionV relativeFrom="paragraph">
            <wp:posOffset>2540</wp:posOffset>
          </wp:positionV>
          <wp:extent cx="1285875" cy="676275"/>
          <wp:effectExtent l="0" t="0" r="9525" b="9525"/>
          <wp:wrapTight wrapText="bothSides">
            <wp:wrapPolygon edited="0">
              <wp:start x="0" y="0"/>
              <wp:lineTo x="0" y="21296"/>
              <wp:lineTo x="21440" y="21296"/>
              <wp:lineTo x="21440" y="0"/>
              <wp:lineTo x="0" y="0"/>
            </wp:wrapPolygon>
          </wp:wrapTight>
          <wp:docPr id="2" name="Bild 18" descr="ISF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SF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F7BC0E7" wp14:editId="29A4519C">
              <wp:simplePos x="0" y="0"/>
              <wp:positionH relativeFrom="column">
                <wp:posOffset>15240</wp:posOffset>
              </wp:positionH>
              <wp:positionV relativeFrom="paragraph">
                <wp:posOffset>374015</wp:posOffset>
              </wp:positionV>
              <wp:extent cx="4752340" cy="0"/>
              <wp:effectExtent l="10795" t="10160" r="8890" b="889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23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4E528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1.2pt;margin-top:29.45pt;width:374.2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" strokecolor="#06f"/>
          </w:pict>
        </mc:Fallback>
      </mc:AlternateContent>
    </w:r>
    <w:r>
      <w:tab/>
    </w:r>
  </w:p>
  <w:p w14:paraId="6C8DE5B2" w14:textId="77777777" w:rsidR="00C2662F" w:rsidRPr="00EB288B" w:rsidRDefault="00B34803" w:rsidP="00BB30F3">
    <w:pPr>
      <w:pStyle w:val="Kopfzeile"/>
      <w:rPr>
        <w:rFonts w:ascii="Calibri" w:hAnsi="Calibri" w:cs="Calibri"/>
        <w:color w:val="002060"/>
        <w:sz w:val="22"/>
        <w:szCs w:val="32"/>
      </w:rPr>
    </w:pPr>
    <w:r>
      <w:rPr>
        <w:rFonts w:ascii="Calibri" w:hAnsi="Calibri" w:cs="Calibri"/>
        <w:color w:val="002060"/>
        <w:sz w:val="32"/>
        <w:szCs w:val="32"/>
      </w:rPr>
      <w:t>Neueinstellung</w:t>
    </w:r>
    <w:r w:rsidR="00EB288B">
      <w:rPr>
        <w:rFonts w:ascii="Calibri" w:hAnsi="Calibri" w:cs="Calibri"/>
        <w:color w:val="002060"/>
        <w:sz w:val="32"/>
        <w:szCs w:val="32"/>
      </w:rPr>
      <w:t xml:space="preserve">sbogen </w:t>
    </w:r>
    <w:r w:rsidR="00EB288B" w:rsidRPr="00EB288B">
      <w:rPr>
        <w:rFonts w:ascii="Calibri" w:hAnsi="Calibri" w:cs="Calibri"/>
        <w:color w:val="002060"/>
        <w:sz w:val="22"/>
        <w:szCs w:val="32"/>
      </w:rPr>
      <w:t xml:space="preserve">(Bitte in </w:t>
    </w:r>
    <w:r w:rsidR="00EB288B" w:rsidRPr="00EB288B">
      <w:rPr>
        <w:rFonts w:ascii="Calibri" w:hAnsi="Calibri" w:cs="Calibri"/>
        <w:color w:val="FF0000"/>
        <w:sz w:val="24"/>
        <w:szCs w:val="32"/>
      </w:rPr>
      <w:t xml:space="preserve">Druckbuchstaben </w:t>
    </w:r>
    <w:r w:rsidR="00EB288B" w:rsidRPr="00EB288B">
      <w:rPr>
        <w:rFonts w:ascii="Calibri" w:hAnsi="Calibri" w:cs="Calibri"/>
        <w:color w:val="002060"/>
        <w:sz w:val="22"/>
        <w:szCs w:val="32"/>
      </w:rPr>
      <w:t>ausfüllen!)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27" w14:textId="77777777" w:rsidR="00C2662F" w:rsidRDefault="00C2662F">
    <w:pPr>
      <w:pStyle w:val="Kopfzeile"/>
      <w:tabs>
        <w:tab w:val="clear" w:pos="4536"/>
        <w:tab w:val="clear" w:pos="9072"/>
        <w:tab w:val="left" w:pos="1588"/>
        <w:tab w:val="left" w:pos="3232"/>
        <w:tab w:val="left" w:pos="4876"/>
        <w:tab w:val="left" w:pos="6521"/>
        <w:tab w:val="left" w:pos="8222"/>
      </w:tabs>
      <w:spacing w:before="120"/>
      <w:rPr>
        <w:rFonts w:ascii="Arial" w:hAnsi="Arial" w:cs="Arial"/>
        <w:spacing w:val="-6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5D9"/>
    <w:multiLevelType w:val="hybridMultilevel"/>
    <w:tmpl w:val="19F8B6C6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FF4"/>
    <w:multiLevelType w:val="hybridMultilevel"/>
    <w:tmpl w:val="B90465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A493C"/>
    <w:multiLevelType w:val="hybridMultilevel"/>
    <w:tmpl w:val="AA3C6C52"/>
    <w:lvl w:ilvl="0" w:tplc="66DEDA70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70C11"/>
    <w:multiLevelType w:val="hybridMultilevel"/>
    <w:tmpl w:val="3BC214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B46DC"/>
    <w:multiLevelType w:val="hybridMultilevel"/>
    <w:tmpl w:val="545CB7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B01BB"/>
    <w:multiLevelType w:val="hybridMultilevel"/>
    <w:tmpl w:val="E3909A6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14E94"/>
    <w:multiLevelType w:val="hybridMultilevel"/>
    <w:tmpl w:val="771A8B0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6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15"/>
    <w:rsid w:val="000118EA"/>
    <w:rsid w:val="00083DC6"/>
    <w:rsid w:val="00100F33"/>
    <w:rsid w:val="00113E89"/>
    <w:rsid w:val="00170BF3"/>
    <w:rsid w:val="002506E7"/>
    <w:rsid w:val="002776AA"/>
    <w:rsid w:val="002E1E8C"/>
    <w:rsid w:val="00361550"/>
    <w:rsid w:val="00370833"/>
    <w:rsid w:val="003B67DA"/>
    <w:rsid w:val="003F6562"/>
    <w:rsid w:val="00402AA8"/>
    <w:rsid w:val="0045467C"/>
    <w:rsid w:val="004A5966"/>
    <w:rsid w:val="004B335A"/>
    <w:rsid w:val="0052486B"/>
    <w:rsid w:val="005316B1"/>
    <w:rsid w:val="005B1F25"/>
    <w:rsid w:val="005B50D7"/>
    <w:rsid w:val="0060115F"/>
    <w:rsid w:val="00602817"/>
    <w:rsid w:val="006154D8"/>
    <w:rsid w:val="006170CE"/>
    <w:rsid w:val="006A6677"/>
    <w:rsid w:val="007C4B9A"/>
    <w:rsid w:val="00841B42"/>
    <w:rsid w:val="00844013"/>
    <w:rsid w:val="008805F7"/>
    <w:rsid w:val="008870B9"/>
    <w:rsid w:val="008F41EB"/>
    <w:rsid w:val="00942FB7"/>
    <w:rsid w:val="00991416"/>
    <w:rsid w:val="009C0E1F"/>
    <w:rsid w:val="009C545A"/>
    <w:rsid w:val="009D60A4"/>
    <w:rsid w:val="00A23D8F"/>
    <w:rsid w:val="00A7432B"/>
    <w:rsid w:val="00AF5BA8"/>
    <w:rsid w:val="00B32FC2"/>
    <w:rsid w:val="00B34803"/>
    <w:rsid w:val="00B85C66"/>
    <w:rsid w:val="00B92018"/>
    <w:rsid w:val="00BB30F3"/>
    <w:rsid w:val="00BC6553"/>
    <w:rsid w:val="00BE1C15"/>
    <w:rsid w:val="00C2662F"/>
    <w:rsid w:val="00CA13BD"/>
    <w:rsid w:val="00CE5E44"/>
    <w:rsid w:val="00D412ED"/>
    <w:rsid w:val="00D45B57"/>
    <w:rsid w:val="00D5791D"/>
    <w:rsid w:val="00D77CE4"/>
    <w:rsid w:val="00DB4671"/>
    <w:rsid w:val="00DF6B0D"/>
    <w:rsid w:val="00E012DF"/>
    <w:rsid w:val="00E967EF"/>
    <w:rsid w:val="00EB288B"/>
    <w:rsid w:val="00F15ABD"/>
    <w:rsid w:val="00F43AA3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c"/>
    </o:shapedefaults>
    <o:shapelayout v:ext="edit">
      <o:idmap v:ext="edit" data="1"/>
    </o:shapelayout>
  </w:shapeDefaults>
  <w:decimalSymbol w:val=","/>
  <w:listSeparator w:val=";"/>
  <w14:docId w14:val="29D72063"/>
  <w15:docId w15:val="{3468A15A-5F40-4448-A74F-0F4AFFC1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Beschriftung">
    <w:name w:val="caption"/>
    <w:basedOn w:val="Standard"/>
    <w:next w:val="Standard"/>
    <w:qFormat/>
    <w:pPr>
      <w:framePr w:w="5148" w:h="2574" w:hSpace="142" w:wrap="notBeside" w:vAnchor="page" w:hAnchor="margin" w:y="2609" w:anchorLock="1"/>
    </w:pPr>
    <w:rPr>
      <w:rFonts w:ascii="Arial" w:hAnsi="Arial"/>
      <w:sz w:val="24"/>
    </w:rPr>
  </w:style>
  <w:style w:type="paragraph" w:customStyle="1" w:styleId="Text">
    <w:name w:val="Text"/>
    <w:basedOn w:val="Standard"/>
    <w:pPr>
      <w:spacing w:before="120" w:line="312" w:lineRule="auto"/>
    </w:pPr>
    <w:rPr>
      <w:rFonts w:ascii="Arial Rounded MT Bold" w:hAnsi="Arial Rounded MT Bold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7083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B467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CA13B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unhideWhenUsed/>
    <w:rsid w:val="00B32FC2"/>
    <w:rPr>
      <w:rFonts w:asciiTheme="minorHAnsi" w:eastAsiaTheme="minorHAnsi" w:hAnsiTheme="minorHAnsi" w:cstheme="minorBidi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32FC2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B32FC2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F15ABD"/>
    <w:rPr>
      <w:color w:val="808080"/>
    </w:rPr>
  </w:style>
  <w:style w:type="paragraph" w:styleId="Sprechblasentext">
    <w:name w:val="Balloon Text"/>
    <w:basedOn w:val="Standard"/>
    <w:link w:val="SprechblasentextZchn"/>
    <w:semiHidden/>
    <w:unhideWhenUsed/>
    <w:rsid w:val="009C545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C545A"/>
    <w:rPr>
      <w:rFonts w:ascii="Segoe UI" w:hAnsi="Segoe UI" w:cs="Segoe UI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2776AA"/>
  </w:style>
  <w:style w:type="table" w:customStyle="1" w:styleId="Tabellenraster1">
    <w:name w:val="Tabellenraster1"/>
    <w:basedOn w:val="NormaleTabelle"/>
    <w:next w:val="Tabellenraster"/>
    <w:locked/>
    <w:rsid w:val="00402AA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60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0198@freenet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riefe%20&amp;%20Faxe\ISFH-brf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D54A1-3E01-4411-83A3-8F011D7E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ISFH-brf</Template>
  <TotalTime>0</TotalTime>
  <Pages>3</Pages>
  <Words>577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ISFH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Mareike Weiner</dc:creator>
  <cp:lastModifiedBy>Jonas Oberröhrmann</cp:lastModifiedBy>
  <cp:revision>3</cp:revision>
  <cp:lastPrinted>2020-05-20T08:12:00Z</cp:lastPrinted>
  <dcterms:created xsi:type="dcterms:W3CDTF">2021-10-21T13:28:00Z</dcterms:created>
  <dcterms:modified xsi:type="dcterms:W3CDTF">2021-10-21T13:29:00Z</dcterms:modified>
</cp:coreProperties>
</file>