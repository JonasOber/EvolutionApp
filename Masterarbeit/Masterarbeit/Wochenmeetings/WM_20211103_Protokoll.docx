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AD" w:rsidRDefault="003C14AD" w:rsidP="003C14AD">
      <w:pPr>
        <w:autoSpaceDE w:val="0"/>
        <w:autoSpaceDN w:val="0"/>
        <w:adjustRightInd w:val="0"/>
        <w:jc w:val="right"/>
        <w:rPr>
          <w:rFonts w:ascii="Arial" w:hAnsi="Arial" w:cs="Arial"/>
          <w:b/>
          <w:noProof/>
          <w:sz w:val="32"/>
          <w:szCs w:val="32"/>
        </w:rPr>
      </w:pPr>
      <w:r w:rsidRPr="003C14AD">
        <w:rPr>
          <w:rFonts w:ascii="Arial" w:hAnsi="Arial" w:cs="Arial"/>
          <w:b/>
          <w:noProof/>
          <w:sz w:val="32"/>
          <w:szCs w:val="32"/>
        </w:rPr>
        <w:t>03.11.2021</w:t>
      </w:r>
    </w:p>
    <w:p w:rsidR="00201CB9" w:rsidRPr="003C14AD" w:rsidRDefault="003C14AD" w:rsidP="003C14AD">
      <w:pPr>
        <w:autoSpaceDE w:val="0"/>
        <w:autoSpaceDN w:val="0"/>
        <w:adjustRightInd w:val="0"/>
        <w:rPr>
          <w:rFonts w:ascii="Arial" w:hAnsi="Arial" w:cs="Arial"/>
          <w:b/>
          <w:noProof/>
          <w:sz w:val="32"/>
          <w:szCs w:val="32"/>
        </w:rPr>
      </w:pPr>
      <w:r w:rsidRPr="003C14AD">
        <w:rPr>
          <w:rFonts w:ascii="Arial" w:hAnsi="Arial" w:cs="Arial"/>
          <w:b/>
          <w:noProof/>
          <w:sz w:val="32"/>
          <w:szCs w:val="32"/>
        </w:rPr>
        <w:t>Masterarbeit Jonas Oberröhrmann</w:t>
      </w:r>
      <w:r w:rsidRPr="003C14AD">
        <w:rPr>
          <w:rFonts w:ascii="Arial" w:hAnsi="Arial" w:cs="Arial"/>
          <w:b/>
          <w:noProof/>
          <w:sz w:val="32"/>
          <w:szCs w:val="32"/>
        </w:rPr>
        <w:tab/>
      </w:r>
      <w:r w:rsidRPr="003C14AD">
        <w:rPr>
          <w:rFonts w:ascii="Arial" w:hAnsi="Arial" w:cs="Arial"/>
          <w:b/>
          <w:noProof/>
          <w:sz w:val="32"/>
          <w:szCs w:val="32"/>
        </w:rPr>
        <w:tab/>
      </w:r>
      <w:r w:rsidRPr="003C14AD">
        <w:rPr>
          <w:rFonts w:ascii="Arial" w:hAnsi="Arial" w:cs="Arial"/>
          <w:b/>
          <w:noProof/>
          <w:sz w:val="32"/>
          <w:szCs w:val="32"/>
        </w:rPr>
        <w:tab/>
      </w:r>
      <w:r w:rsidRPr="003C14AD">
        <w:rPr>
          <w:rFonts w:ascii="Arial" w:hAnsi="Arial" w:cs="Arial"/>
          <w:b/>
          <w:noProof/>
          <w:sz w:val="32"/>
          <w:szCs w:val="32"/>
        </w:rPr>
        <w:tab/>
      </w:r>
      <w:r w:rsidRPr="003C14AD">
        <w:rPr>
          <w:rFonts w:ascii="Arial" w:hAnsi="Arial" w:cs="Arial"/>
          <w:b/>
          <w:noProof/>
          <w:sz w:val="32"/>
          <w:szCs w:val="32"/>
        </w:rPr>
        <w:tab/>
      </w:r>
      <w:r w:rsidRPr="003C14AD">
        <w:rPr>
          <w:rFonts w:ascii="Arial" w:hAnsi="Arial" w:cs="Arial"/>
          <w:b/>
          <w:noProof/>
          <w:sz w:val="32"/>
          <w:szCs w:val="32"/>
        </w:rPr>
        <w:tab/>
        <w:t xml:space="preserve">        </w:t>
      </w:r>
    </w:p>
    <w:p w:rsidR="003C14AD" w:rsidRPr="003C14AD" w:rsidRDefault="003C14AD" w:rsidP="005F327C">
      <w:pPr>
        <w:autoSpaceDE w:val="0"/>
        <w:autoSpaceDN w:val="0"/>
        <w:adjustRightInd w:val="0"/>
        <w:rPr>
          <w:rFonts w:ascii="Arial" w:hAnsi="Arial" w:cs="Arial"/>
          <w:b/>
          <w:noProof/>
          <w:sz w:val="32"/>
          <w:szCs w:val="32"/>
        </w:rPr>
      </w:pPr>
    </w:p>
    <w:p w:rsidR="003C14AD" w:rsidRDefault="003C14AD" w:rsidP="005F327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 w:rsidRPr="003C14AD">
        <w:rPr>
          <w:rFonts w:ascii="Arial" w:hAnsi="Arial" w:cs="Arial"/>
          <w:b/>
          <w:noProof/>
          <w:sz w:val="28"/>
          <w:szCs w:val="28"/>
        </w:rPr>
        <w:t>Untersuchungsaspekte:</w:t>
      </w:r>
      <w:r>
        <w:rPr>
          <w:rFonts w:asciiTheme="majorHAnsi" w:hAnsiTheme="majorHAnsi" w:cstheme="majorHAnsi"/>
          <w:b/>
          <w:noProof/>
          <w:sz w:val="28"/>
          <w:szCs w:val="28"/>
        </w:rPr>
        <w:t xml:space="preserve"> </w:t>
      </w:r>
      <w:r w:rsidRPr="003C14AD">
        <w:rPr>
          <w:rFonts w:ascii="Arial" w:hAnsi="Arial" w:cs="Arial"/>
          <w:noProof/>
          <w:sz w:val="28"/>
          <w:szCs w:val="28"/>
        </w:rPr>
        <w:t>Exposure Time,</w:t>
      </w:r>
      <w:r>
        <w:rPr>
          <w:rFonts w:asciiTheme="minorHAnsi" w:hAnsiTheme="minorHAnsi" w:cstheme="majorHAnsi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>Signal-Spannungsabhängigkeit, Herstellung von Proben mit Defekten</w:t>
      </w:r>
    </w:p>
    <w:p w:rsidR="00573841" w:rsidRDefault="00573841" w:rsidP="005F327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573841" w:rsidRDefault="00573841" w:rsidP="005F327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Wochenübersicht: </w:t>
      </w:r>
      <w:r w:rsidRPr="00573841">
        <w:rPr>
          <w:rFonts w:ascii="Arial" w:hAnsi="Arial" w:cs="Arial"/>
          <w:noProof/>
          <w:sz w:val="28"/>
          <w:szCs w:val="28"/>
        </w:rPr>
        <w:t>WM_20211103_Präsentation</w:t>
      </w:r>
      <w:r>
        <w:rPr>
          <w:rFonts w:ascii="Arial" w:hAnsi="Arial" w:cs="Arial"/>
          <w:noProof/>
          <w:sz w:val="28"/>
          <w:szCs w:val="28"/>
        </w:rPr>
        <w:t>.pptx</w:t>
      </w:r>
    </w:p>
    <w:p w:rsidR="00573841" w:rsidRPr="00573841" w:rsidRDefault="00573841" w:rsidP="005F327C">
      <w:pPr>
        <w:autoSpaceDE w:val="0"/>
        <w:autoSpaceDN w:val="0"/>
        <w:adjustRightInd w:val="0"/>
        <w:rPr>
          <w:rFonts w:ascii="Arial" w:hAnsi="Arial" w:cs="Arial"/>
          <w:b/>
          <w:noProof/>
          <w:sz w:val="28"/>
          <w:szCs w:val="28"/>
        </w:rPr>
      </w:pPr>
    </w:p>
    <w:p w:rsidR="003C14AD" w:rsidRDefault="00573841" w:rsidP="005F327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S.4    EL Bilder G1243</w:t>
      </w:r>
    </w:p>
    <w:p w:rsidR="00573841" w:rsidRDefault="00573841" w:rsidP="00573841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Kamerabilder zu EL Aufnahmen machen</w:t>
      </w:r>
    </w:p>
    <w:p w:rsidR="00573841" w:rsidRDefault="00573841" w:rsidP="00573841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Was sind die Punkte auf dem Perowskit? Sind diese auch mit dem Auge beobachtbar?</w:t>
      </w:r>
    </w:p>
    <w:p w:rsidR="00573841" w:rsidRDefault="00573841" w:rsidP="00573841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Zu den EL Bilder Effizienz, V_oc, I_sc angeben</w:t>
      </w:r>
    </w:p>
    <w:p w:rsidR="00573841" w:rsidRDefault="00573841" w:rsidP="00573841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Solarzellen Praxis: Bild bei 1/10 I_sc, I_sc</w:t>
      </w:r>
    </w:p>
    <w:p w:rsidR="0015329B" w:rsidRPr="0015329B" w:rsidRDefault="00573841" w:rsidP="0015329B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EL und Kamerabild übereinanderlegen – Korrelation der „Punkte“ und Bereichen niedriger EL Intensität?</w:t>
      </w:r>
      <w:bookmarkStart w:id="0" w:name="_GoBack"/>
      <w:bookmarkEnd w:id="0"/>
    </w:p>
    <w:p w:rsidR="00573841" w:rsidRPr="00573841" w:rsidRDefault="00573841" w:rsidP="00573841">
      <w:pPr>
        <w:pStyle w:val="Listenabsatz"/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3C14AD" w:rsidRDefault="00573841" w:rsidP="005F327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S. 5   </w:t>
      </w:r>
      <w:r w:rsidR="003C14AD">
        <w:rPr>
          <w:rFonts w:ascii="Arial" w:hAnsi="Arial" w:cs="Arial"/>
          <w:noProof/>
          <w:sz w:val="28"/>
          <w:szCs w:val="28"/>
        </w:rPr>
        <w:t>Exposure Time:</w:t>
      </w:r>
    </w:p>
    <w:p w:rsidR="003C14AD" w:rsidRDefault="003C14AD" w:rsidP="003C14A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Messung von letzter Woche wiederholen und Spannungen und Exposure Time in unterschiedlichen Reihenfolgen messen. Vergleichen mit Messung letzter Woche. </w:t>
      </w:r>
    </w:p>
    <w:p w:rsidR="003C14AD" w:rsidRDefault="009862E5" w:rsidP="003C14A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Zeit zwischen Messungen variieren</w:t>
      </w:r>
    </w:p>
    <w:p w:rsidR="009862E5" w:rsidRDefault="00573841" w:rsidP="003C14A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Zeit zwischen Anlegen der Spannung und Aufnahme des EL Bildes variieren</w:t>
      </w:r>
    </w:p>
    <w:p w:rsidR="00573841" w:rsidRDefault="00573841" w:rsidP="003C14A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Exposure Time 0 s wird nicht gemessen, aber in Grafik vorhanden</w:t>
      </w:r>
    </w:p>
    <w:p w:rsidR="00573841" w:rsidRDefault="00573841" w:rsidP="003C14A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Summiertes Signal zeigen</w:t>
      </w:r>
    </w:p>
    <w:p w:rsidR="00573841" w:rsidRDefault="00573841" w:rsidP="003C14A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Messwerte auf letzten Messwert normieren und Verläufe vergleichen</w:t>
      </w:r>
    </w:p>
    <w:p w:rsidR="00573841" w:rsidRDefault="00573841" w:rsidP="00573841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573841" w:rsidRDefault="00573841" w:rsidP="00573841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S. 6   Signal-Spannungsabhängigkeit</w:t>
      </w:r>
    </w:p>
    <w:p w:rsidR="00573841" w:rsidRDefault="00573841" w:rsidP="0057384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Zelle 04 auch exponentiellen Verlauf, auch wenn im EL Bild keine Intensität?</w:t>
      </w:r>
    </w:p>
    <w:p w:rsidR="00573841" w:rsidRDefault="00573841" w:rsidP="0057384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Vergleichen zu Signal-Spannung von S.5</w:t>
      </w:r>
    </w:p>
    <w:p w:rsidR="00573841" w:rsidRDefault="00573841" w:rsidP="00573841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Messwerte bei kleineren Spannungen</w:t>
      </w:r>
    </w:p>
    <w:p w:rsidR="00573841" w:rsidRDefault="00573841" w:rsidP="00573841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573841" w:rsidRDefault="00573841" w:rsidP="00573841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S. 7</w:t>
      </w:r>
    </w:p>
    <w:p w:rsidR="00573841" w:rsidRDefault="00573841" w:rsidP="00573841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>Wie wurde R</w:t>
      </w:r>
      <w:r w:rsidRPr="00573841">
        <w:rPr>
          <w:rFonts w:ascii="Arial" w:hAnsi="Arial" w:cs="Arial"/>
          <w:noProof/>
          <w:sz w:val="28"/>
          <w:szCs w:val="28"/>
          <w:vertAlign w:val="subscript"/>
        </w:rPr>
        <w:t>S</w:t>
      </w:r>
      <w:r>
        <w:rPr>
          <w:rFonts w:ascii="Arial" w:hAnsi="Arial" w:cs="Arial"/>
          <w:noProof/>
          <w:sz w:val="28"/>
          <w:szCs w:val="28"/>
        </w:rPr>
        <w:t xml:space="preserve"> korrigiert? Nur aus Fit der EL Intensität oder R</w:t>
      </w:r>
      <w:r w:rsidRPr="00573841">
        <w:rPr>
          <w:rFonts w:ascii="Arial" w:hAnsi="Arial" w:cs="Arial"/>
          <w:noProof/>
          <w:sz w:val="28"/>
          <w:szCs w:val="28"/>
          <w:vertAlign w:val="subscript"/>
        </w:rPr>
        <w:t>S</w:t>
      </w:r>
      <w:r>
        <w:rPr>
          <w:rFonts w:ascii="Arial" w:hAnsi="Arial" w:cs="Arial"/>
          <w:noProof/>
          <w:sz w:val="28"/>
          <w:szCs w:val="28"/>
        </w:rPr>
        <w:t xml:space="preserve"> aus anderer Messung bestimmt?</w:t>
      </w:r>
    </w:p>
    <w:p w:rsidR="00977085" w:rsidRPr="00977085" w:rsidRDefault="00977085" w:rsidP="00977085">
      <w:pPr>
        <w:pStyle w:val="Listenabsatz"/>
        <w:autoSpaceDE w:val="0"/>
        <w:autoSpaceDN w:val="0"/>
        <w:adjustRightInd w:val="0"/>
        <w:ind w:left="795"/>
        <w:rPr>
          <w:rFonts w:ascii="Arial" w:hAnsi="Arial" w:cs="Arial"/>
          <w:noProof/>
          <w:color w:val="4F81BD" w:themeColor="accent1"/>
          <w:sz w:val="28"/>
          <w:szCs w:val="28"/>
        </w:rPr>
      </w:pPr>
      <w:r>
        <w:rPr>
          <w:rFonts w:ascii="Arial" w:hAnsi="Arial" w:cs="Arial"/>
          <w:noProof/>
          <w:color w:val="4F81BD" w:themeColor="accent1"/>
          <w:sz w:val="28"/>
          <w:szCs w:val="28"/>
        </w:rPr>
        <w:t>Nachtrag: R</w:t>
      </w:r>
      <w:r w:rsidRPr="00977085">
        <w:rPr>
          <w:rFonts w:ascii="Arial" w:hAnsi="Arial" w:cs="Arial"/>
          <w:noProof/>
          <w:color w:val="4F81BD" w:themeColor="accent1"/>
          <w:sz w:val="28"/>
          <w:szCs w:val="28"/>
          <w:vertAlign w:val="subscript"/>
        </w:rPr>
        <w:t>S</w:t>
      </w:r>
      <w:r>
        <w:rPr>
          <w:rFonts w:ascii="Arial" w:hAnsi="Arial" w:cs="Arial"/>
          <w:noProof/>
          <w:color w:val="4F81BD" w:themeColor="accent1"/>
          <w:sz w:val="28"/>
          <w:szCs w:val="28"/>
        </w:rPr>
        <w:t xml:space="preserve"> wurde aus der EL-V Messung bestimmt, sodass der gewollte Exp Verlauf passt. Wurde angeblich mit Werten aus IV Messung verglichen.</w:t>
      </w:r>
    </w:p>
    <w:p w:rsidR="00751459" w:rsidRDefault="00751459" w:rsidP="00751459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751459" w:rsidRDefault="00751459" w:rsidP="00751459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S. 11</w:t>
      </w:r>
    </w:p>
    <w:p w:rsidR="00751459" w:rsidRDefault="00751459" w:rsidP="00751459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Wenn Prozessierung fertig, EL Messung!</w:t>
      </w:r>
    </w:p>
    <w:p w:rsidR="00751459" w:rsidRDefault="00751459" w:rsidP="00751459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P3T_063 Proben auch mit PL Messen? Linescan über Defekte?</w:t>
      </w:r>
    </w:p>
    <w:p w:rsidR="00751459" w:rsidRDefault="00751459" w:rsidP="00751459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751459" w:rsidRDefault="00751459" w:rsidP="00751459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Spiro-TTB ähnlich wie Spiro-oMeTAD, kann nur aufgedampft werden. </w:t>
      </w:r>
    </w:p>
    <w:p w:rsidR="00751459" w:rsidRDefault="00751459" w:rsidP="00751459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751459" w:rsidRDefault="00751459" w:rsidP="00751459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TO DO:</w:t>
      </w:r>
    </w:p>
    <w:p w:rsidR="00751459" w:rsidRDefault="00751459" w:rsidP="00751459">
      <w:pPr>
        <w:pStyle w:val="Listenabsatz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Exposure Time Messung wiederholen und Reihenfolge von Spannung und Exposure Time ändern/ untersuchen.</w:t>
      </w:r>
    </w:p>
    <w:p w:rsidR="00242054" w:rsidRPr="00482631" w:rsidRDefault="00751459" w:rsidP="00482631">
      <w:pPr>
        <w:pStyle w:val="Listenabsatz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Voltage Biasing angucken. Probe vor Beginn der EL Messung vorpolen. Lukas fragen, wie dies bei IV Messungen gemacht wird.</w:t>
      </w:r>
    </w:p>
    <w:p w:rsidR="00751459" w:rsidRPr="00751459" w:rsidRDefault="00751459" w:rsidP="00751459">
      <w:pPr>
        <w:pStyle w:val="Listenabsatz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Strom, Spannung und EL Intensität angucken, Relative Quantum Yield möglich?</w:t>
      </w:r>
    </w:p>
    <w:sectPr w:rsidR="00751459" w:rsidRPr="00751459" w:rsidSect="00307D1F">
      <w:headerReference w:type="default" r:id="rId8"/>
      <w:footerReference w:type="default" r:id="rId9"/>
      <w:pgSz w:w="11906" w:h="16838"/>
      <w:pgMar w:top="709" w:right="849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0D3" w:rsidRDefault="00F670D3">
      <w:r>
        <w:separator/>
      </w:r>
    </w:p>
  </w:endnote>
  <w:endnote w:type="continuationSeparator" w:id="0">
    <w:p w:rsidR="00F670D3" w:rsidRDefault="00F6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D1F" w:rsidRPr="00307D1F" w:rsidRDefault="00307D1F" w:rsidP="00307D1F">
    <w:pPr>
      <w:pStyle w:val="Fuzeile"/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0D3" w:rsidRDefault="00F670D3">
      <w:r>
        <w:separator/>
      </w:r>
    </w:p>
  </w:footnote>
  <w:footnote w:type="continuationSeparator" w:id="0">
    <w:p w:rsidR="00F670D3" w:rsidRDefault="00F67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D1F" w:rsidRPr="0041354F" w:rsidRDefault="00307D1F" w:rsidP="0041354F">
    <w:pPr>
      <w:pStyle w:val="Kopfzeile"/>
      <w:rPr>
        <w:rFonts w:ascii="Arial Rounded MT Bold" w:hAnsi="Arial Rounded MT Bold"/>
        <w:sz w:val="16"/>
        <w:szCs w:val="16"/>
      </w:rPr>
    </w:pPr>
  </w:p>
  <w:tbl>
    <w:tblPr>
      <w:tblStyle w:val="Tabellenraster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6773"/>
    </w:tblGrid>
    <w:tr w:rsidR="00307D1F" w:rsidRPr="00307D1F" w:rsidTr="008C0C99">
      <w:tc>
        <w:tcPr>
          <w:tcW w:w="4118" w:type="dxa"/>
          <w:vAlign w:val="center"/>
        </w:tcPr>
        <w:p w:rsidR="003C14AD" w:rsidRPr="00307D1F" w:rsidRDefault="003C14AD" w:rsidP="003C14AD">
          <w:pPr>
            <w:pStyle w:val="Kopfzeile"/>
            <w:rPr>
              <w:rFonts w:ascii="Arial Rounded MT Bold" w:hAnsi="Arial Rounded MT Bold"/>
              <w:sz w:val="48"/>
              <w:szCs w:val="48"/>
            </w:rPr>
          </w:pPr>
          <w:r>
            <w:rPr>
              <w:rFonts w:ascii="Arial Rounded MT Bold" w:hAnsi="Arial Rounded MT Bold"/>
              <w:sz w:val="48"/>
              <w:szCs w:val="48"/>
            </w:rPr>
            <w:t>Wochenmeeting</w:t>
          </w:r>
          <w:r w:rsidR="00EA558B">
            <w:rPr>
              <w:rFonts w:ascii="Arial Rounded MT Bold" w:hAnsi="Arial Rounded MT Bold"/>
              <w:sz w:val="48"/>
              <w:szCs w:val="48"/>
            </w:rPr>
            <w:t xml:space="preserve"> KW44</w:t>
          </w:r>
        </w:p>
      </w:tc>
      <w:tc>
        <w:tcPr>
          <w:tcW w:w="5629" w:type="dxa"/>
          <w:vAlign w:val="center"/>
        </w:tcPr>
        <w:p w:rsidR="00307D1F" w:rsidRPr="00307D1F" w:rsidRDefault="00307D1F" w:rsidP="008C0C99">
          <w:pPr>
            <w:pStyle w:val="Kopfzeile"/>
            <w:tabs>
              <w:tab w:val="clear" w:pos="4536"/>
            </w:tabs>
            <w:ind w:left="798" w:right="459" w:firstLine="754"/>
            <w:rPr>
              <w:rFonts w:ascii="Arial Rounded MT Bold" w:hAnsi="Arial Rounded MT Bold"/>
              <w:sz w:val="48"/>
              <w:szCs w:val="48"/>
            </w:rPr>
          </w:pPr>
          <w:r w:rsidRPr="00307D1F">
            <w:rPr>
              <w:noProof/>
            </w:rPr>
            <w:drawing>
              <wp:inline distT="0" distB="0" distL="0" distR="0" wp14:anchorId="3AE4CD44" wp14:editId="76A389D5">
                <wp:extent cx="2887200" cy="1447200"/>
                <wp:effectExtent l="0" t="0" r="0" b="0"/>
                <wp:docPr id="5" name="Bild 5" descr="Frische Daten:Grafik:GrafikArchiv:LOG-LOGOS: ISFH-Logos:Aktuelles ISFH-Logo:Finales EPS-Logo:ISFH-Logo_2012_T_LUH_cmyk;f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Frische Daten:Grafik:GrafikArchiv:LOG-LOGOS: ISFH-Logos:Aktuelles ISFH-Logo:Finales EPS-Logo:ISFH-Logo_2012_T_LUH_cmyk;f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7200" cy="144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7D1F" w:rsidRDefault="00307D1F" w:rsidP="004135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846C3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66CE0"/>
    <w:multiLevelType w:val="hybridMultilevel"/>
    <w:tmpl w:val="5D7013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3BD7"/>
    <w:multiLevelType w:val="hybridMultilevel"/>
    <w:tmpl w:val="E3D61F52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AF567D5"/>
    <w:multiLevelType w:val="hybridMultilevel"/>
    <w:tmpl w:val="65F6EC8C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1BAF4712"/>
    <w:multiLevelType w:val="hybridMultilevel"/>
    <w:tmpl w:val="9336F2D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374C1BCE"/>
    <w:multiLevelType w:val="hybridMultilevel"/>
    <w:tmpl w:val="AE324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6F48"/>
    <w:multiLevelType w:val="hybridMultilevel"/>
    <w:tmpl w:val="C1B86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D002E"/>
    <w:multiLevelType w:val="hybridMultilevel"/>
    <w:tmpl w:val="3AC61B9C"/>
    <w:lvl w:ilvl="0" w:tplc="898A083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C5600"/>
    <w:multiLevelType w:val="hybridMultilevel"/>
    <w:tmpl w:val="A5705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40AD3"/>
    <w:multiLevelType w:val="hybridMultilevel"/>
    <w:tmpl w:val="09928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5B"/>
    <w:rsid w:val="000068AC"/>
    <w:rsid w:val="000121A7"/>
    <w:rsid w:val="00013788"/>
    <w:rsid w:val="00020F3B"/>
    <w:rsid w:val="00024D19"/>
    <w:rsid w:val="00035FA1"/>
    <w:rsid w:val="0005181C"/>
    <w:rsid w:val="0005352A"/>
    <w:rsid w:val="00053992"/>
    <w:rsid w:val="00067907"/>
    <w:rsid w:val="000723B2"/>
    <w:rsid w:val="00075148"/>
    <w:rsid w:val="0007636D"/>
    <w:rsid w:val="000763C7"/>
    <w:rsid w:val="0009176C"/>
    <w:rsid w:val="00092AEC"/>
    <w:rsid w:val="00092D51"/>
    <w:rsid w:val="00093591"/>
    <w:rsid w:val="000B3806"/>
    <w:rsid w:val="000C0339"/>
    <w:rsid w:val="000C14F1"/>
    <w:rsid w:val="000D6D1B"/>
    <w:rsid w:val="000D73EC"/>
    <w:rsid w:val="000E0B5B"/>
    <w:rsid w:val="000E7C6D"/>
    <w:rsid w:val="00103C47"/>
    <w:rsid w:val="00104CC8"/>
    <w:rsid w:val="00111134"/>
    <w:rsid w:val="00113ED5"/>
    <w:rsid w:val="00115C74"/>
    <w:rsid w:val="00120891"/>
    <w:rsid w:val="001216F9"/>
    <w:rsid w:val="001226EF"/>
    <w:rsid w:val="00123D88"/>
    <w:rsid w:val="00124F1F"/>
    <w:rsid w:val="001260D6"/>
    <w:rsid w:val="001371A7"/>
    <w:rsid w:val="0013775B"/>
    <w:rsid w:val="00144772"/>
    <w:rsid w:val="0015197A"/>
    <w:rsid w:val="0015329B"/>
    <w:rsid w:val="00153CFB"/>
    <w:rsid w:val="00157A5B"/>
    <w:rsid w:val="001605F0"/>
    <w:rsid w:val="00160E45"/>
    <w:rsid w:val="0016341C"/>
    <w:rsid w:val="00170592"/>
    <w:rsid w:val="00181FB5"/>
    <w:rsid w:val="00186898"/>
    <w:rsid w:val="00190301"/>
    <w:rsid w:val="0019073A"/>
    <w:rsid w:val="001A0A4E"/>
    <w:rsid w:val="001A4C0A"/>
    <w:rsid w:val="001A7988"/>
    <w:rsid w:val="001B391D"/>
    <w:rsid w:val="001B51E6"/>
    <w:rsid w:val="001C2E4E"/>
    <w:rsid w:val="001C77A3"/>
    <w:rsid w:val="001D33FC"/>
    <w:rsid w:val="001D3686"/>
    <w:rsid w:val="001D3FDE"/>
    <w:rsid w:val="001D4320"/>
    <w:rsid w:val="001D5C6F"/>
    <w:rsid w:val="001E1258"/>
    <w:rsid w:val="001E130B"/>
    <w:rsid w:val="001E1D54"/>
    <w:rsid w:val="001E2130"/>
    <w:rsid w:val="001F3BB0"/>
    <w:rsid w:val="001F6F02"/>
    <w:rsid w:val="001F7D4F"/>
    <w:rsid w:val="00201CB9"/>
    <w:rsid w:val="002032EC"/>
    <w:rsid w:val="0020347B"/>
    <w:rsid w:val="00204B70"/>
    <w:rsid w:val="00207EC6"/>
    <w:rsid w:val="002129FD"/>
    <w:rsid w:val="00214CBE"/>
    <w:rsid w:val="00215A1B"/>
    <w:rsid w:val="00226391"/>
    <w:rsid w:val="00226C5E"/>
    <w:rsid w:val="00230175"/>
    <w:rsid w:val="0023038C"/>
    <w:rsid w:val="0023237D"/>
    <w:rsid w:val="00233408"/>
    <w:rsid w:val="002366EC"/>
    <w:rsid w:val="0024057B"/>
    <w:rsid w:val="00242054"/>
    <w:rsid w:val="00243237"/>
    <w:rsid w:val="00263DCE"/>
    <w:rsid w:val="00265E55"/>
    <w:rsid w:val="00266B0A"/>
    <w:rsid w:val="002726A6"/>
    <w:rsid w:val="00272966"/>
    <w:rsid w:val="00277A66"/>
    <w:rsid w:val="002817BE"/>
    <w:rsid w:val="0028288F"/>
    <w:rsid w:val="00282A0F"/>
    <w:rsid w:val="00283A4F"/>
    <w:rsid w:val="00283A9E"/>
    <w:rsid w:val="0028746E"/>
    <w:rsid w:val="002928FE"/>
    <w:rsid w:val="00294A01"/>
    <w:rsid w:val="00294F51"/>
    <w:rsid w:val="002954C2"/>
    <w:rsid w:val="002970AC"/>
    <w:rsid w:val="00297493"/>
    <w:rsid w:val="002A4033"/>
    <w:rsid w:val="002B1F43"/>
    <w:rsid w:val="002B41FF"/>
    <w:rsid w:val="002B58A9"/>
    <w:rsid w:val="002B6B76"/>
    <w:rsid w:val="002C0452"/>
    <w:rsid w:val="002C661E"/>
    <w:rsid w:val="002C715D"/>
    <w:rsid w:val="002D492C"/>
    <w:rsid w:val="002F5253"/>
    <w:rsid w:val="002F621E"/>
    <w:rsid w:val="002F6684"/>
    <w:rsid w:val="002F6845"/>
    <w:rsid w:val="003075D9"/>
    <w:rsid w:val="00307D1F"/>
    <w:rsid w:val="00315ED6"/>
    <w:rsid w:val="003160C2"/>
    <w:rsid w:val="00317ED3"/>
    <w:rsid w:val="00320CE8"/>
    <w:rsid w:val="00322A83"/>
    <w:rsid w:val="00325EDD"/>
    <w:rsid w:val="003343C8"/>
    <w:rsid w:val="00336112"/>
    <w:rsid w:val="00337C73"/>
    <w:rsid w:val="00343A62"/>
    <w:rsid w:val="00345EA6"/>
    <w:rsid w:val="00350EB1"/>
    <w:rsid w:val="0035407B"/>
    <w:rsid w:val="003575B0"/>
    <w:rsid w:val="00361021"/>
    <w:rsid w:val="00361574"/>
    <w:rsid w:val="0036654F"/>
    <w:rsid w:val="003672B0"/>
    <w:rsid w:val="00373D67"/>
    <w:rsid w:val="003774C3"/>
    <w:rsid w:val="00377EC0"/>
    <w:rsid w:val="0038125D"/>
    <w:rsid w:val="00382542"/>
    <w:rsid w:val="0038520C"/>
    <w:rsid w:val="003872CA"/>
    <w:rsid w:val="00391DC7"/>
    <w:rsid w:val="00394959"/>
    <w:rsid w:val="00395091"/>
    <w:rsid w:val="00396B6F"/>
    <w:rsid w:val="0039768C"/>
    <w:rsid w:val="003A70AC"/>
    <w:rsid w:val="003B688F"/>
    <w:rsid w:val="003C14AD"/>
    <w:rsid w:val="003C2C61"/>
    <w:rsid w:val="003C5BF0"/>
    <w:rsid w:val="003C6ACD"/>
    <w:rsid w:val="003D3D8D"/>
    <w:rsid w:val="003E0AD7"/>
    <w:rsid w:val="003E38CD"/>
    <w:rsid w:val="003E4BA8"/>
    <w:rsid w:val="003F3406"/>
    <w:rsid w:val="003F36D1"/>
    <w:rsid w:val="003F669E"/>
    <w:rsid w:val="003F771F"/>
    <w:rsid w:val="003F7C97"/>
    <w:rsid w:val="00404729"/>
    <w:rsid w:val="00405D74"/>
    <w:rsid w:val="00407981"/>
    <w:rsid w:val="004107D5"/>
    <w:rsid w:val="00412A60"/>
    <w:rsid w:val="0041354F"/>
    <w:rsid w:val="00414278"/>
    <w:rsid w:val="00422EB0"/>
    <w:rsid w:val="0042339F"/>
    <w:rsid w:val="004350EF"/>
    <w:rsid w:val="0043518D"/>
    <w:rsid w:val="00442D5C"/>
    <w:rsid w:val="00445068"/>
    <w:rsid w:val="004503F7"/>
    <w:rsid w:val="00452259"/>
    <w:rsid w:val="004532FE"/>
    <w:rsid w:val="0045752F"/>
    <w:rsid w:val="00461A7B"/>
    <w:rsid w:val="0046771C"/>
    <w:rsid w:val="0047150D"/>
    <w:rsid w:val="004743C4"/>
    <w:rsid w:val="00475F5B"/>
    <w:rsid w:val="00482631"/>
    <w:rsid w:val="004847F4"/>
    <w:rsid w:val="00484F27"/>
    <w:rsid w:val="00486B0B"/>
    <w:rsid w:val="00487A33"/>
    <w:rsid w:val="004A06CB"/>
    <w:rsid w:val="004A3B52"/>
    <w:rsid w:val="004B2948"/>
    <w:rsid w:val="004B4098"/>
    <w:rsid w:val="004B5469"/>
    <w:rsid w:val="004C1C5D"/>
    <w:rsid w:val="004C4281"/>
    <w:rsid w:val="004C58E3"/>
    <w:rsid w:val="004E3FF0"/>
    <w:rsid w:val="004F4C9F"/>
    <w:rsid w:val="005108CB"/>
    <w:rsid w:val="00513B1F"/>
    <w:rsid w:val="0052276F"/>
    <w:rsid w:val="00523F98"/>
    <w:rsid w:val="00524952"/>
    <w:rsid w:val="00533902"/>
    <w:rsid w:val="0053464A"/>
    <w:rsid w:val="00535880"/>
    <w:rsid w:val="00540397"/>
    <w:rsid w:val="00540F07"/>
    <w:rsid w:val="00541ABF"/>
    <w:rsid w:val="0054331B"/>
    <w:rsid w:val="00554560"/>
    <w:rsid w:val="00557B63"/>
    <w:rsid w:val="00562E4A"/>
    <w:rsid w:val="00563A4A"/>
    <w:rsid w:val="00564636"/>
    <w:rsid w:val="00571248"/>
    <w:rsid w:val="005716FB"/>
    <w:rsid w:val="00573841"/>
    <w:rsid w:val="00573F01"/>
    <w:rsid w:val="00575994"/>
    <w:rsid w:val="00576FDA"/>
    <w:rsid w:val="00577107"/>
    <w:rsid w:val="00582BC9"/>
    <w:rsid w:val="005908E9"/>
    <w:rsid w:val="00590F3D"/>
    <w:rsid w:val="005926DF"/>
    <w:rsid w:val="00596E20"/>
    <w:rsid w:val="005A0005"/>
    <w:rsid w:val="005A018E"/>
    <w:rsid w:val="005A277C"/>
    <w:rsid w:val="005A3338"/>
    <w:rsid w:val="005A47A9"/>
    <w:rsid w:val="005A7143"/>
    <w:rsid w:val="005A7A02"/>
    <w:rsid w:val="005B2FB2"/>
    <w:rsid w:val="005B3FCA"/>
    <w:rsid w:val="005B6230"/>
    <w:rsid w:val="005B6F79"/>
    <w:rsid w:val="005B70CB"/>
    <w:rsid w:val="005B7875"/>
    <w:rsid w:val="005B7A22"/>
    <w:rsid w:val="005C2692"/>
    <w:rsid w:val="005C3A17"/>
    <w:rsid w:val="005C560C"/>
    <w:rsid w:val="005C658E"/>
    <w:rsid w:val="005C6B94"/>
    <w:rsid w:val="005C6DBA"/>
    <w:rsid w:val="005D02C4"/>
    <w:rsid w:val="005D5566"/>
    <w:rsid w:val="005F09E5"/>
    <w:rsid w:val="005F327C"/>
    <w:rsid w:val="005F3299"/>
    <w:rsid w:val="005F516A"/>
    <w:rsid w:val="005F5C27"/>
    <w:rsid w:val="00600BBB"/>
    <w:rsid w:val="0060187D"/>
    <w:rsid w:val="00610363"/>
    <w:rsid w:val="0061397F"/>
    <w:rsid w:val="00616AB3"/>
    <w:rsid w:val="0062132F"/>
    <w:rsid w:val="006215BB"/>
    <w:rsid w:val="00626D7D"/>
    <w:rsid w:val="00634640"/>
    <w:rsid w:val="00642491"/>
    <w:rsid w:val="00642B82"/>
    <w:rsid w:val="00644980"/>
    <w:rsid w:val="00645910"/>
    <w:rsid w:val="006463C6"/>
    <w:rsid w:val="00657AE3"/>
    <w:rsid w:val="006612E3"/>
    <w:rsid w:val="00664304"/>
    <w:rsid w:val="00665C21"/>
    <w:rsid w:val="00666179"/>
    <w:rsid w:val="00667D49"/>
    <w:rsid w:val="00670032"/>
    <w:rsid w:val="00671C37"/>
    <w:rsid w:val="006740F2"/>
    <w:rsid w:val="00685998"/>
    <w:rsid w:val="00692CCA"/>
    <w:rsid w:val="00693A55"/>
    <w:rsid w:val="00697F85"/>
    <w:rsid w:val="00697FCC"/>
    <w:rsid w:val="006A10C6"/>
    <w:rsid w:val="006A5F46"/>
    <w:rsid w:val="006A73E1"/>
    <w:rsid w:val="006A799F"/>
    <w:rsid w:val="006B1E95"/>
    <w:rsid w:val="006B2E25"/>
    <w:rsid w:val="006B591A"/>
    <w:rsid w:val="006C12D9"/>
    <w:rsid w:val="006C2481"/>
    <w:rsid w:val="006C3347"/>
    <w:rsid w:val="006C4804"/>
    <w:rsid w:val="006C622B"/>
    <w:rsid w:val="006D0BB0"/>
    <w:rsid w:val="006D174C"/>
    <w:rsid w:val="006D568E"/>
    <w:rsid w:val="006E2575"/>
    <w:rsid w:val="006E5E27"/>
    <w:rsid w:val="006F252D"/>
    <w:rsid w:val="006F4C79"/>
    <w:rsid w:val="006F6BF8"/>
    <w:rsid w:val="006F7C35"/>
    <w:rsid w:val="007017EE"/>
    <w:rsid w:val="0070211E"/>
    <w:rsid w:val="0070350E"/>
    <w:rsid w:val="00703C44"/>
    <w:rsid w:val="0070422A"/>
    <w:rsid w:val="00704ECB"/>
    <w:rsid w:val="0071049B"/>
    <w:rsid w:val="00715DAE"/>
    <w:rsid w:val="007179BD"/>
    <w:rsid w:val="007227CD"/>
    <w:rsid w:val="00722FFF"/>
    <w:rsid w:val="00723F04"/>
    <w:rsid w:val="0072434C"/>
    <w:rsid w:val="00730C1F"/>
    <w:rsid w:val="00734019"/>
    <w:rsid w:val="00736092"/>
    <w:rsid w:val="00743745"/>
    <w:rsid w:val="00751459"/>
    <w:rsid w:val="00753CFD"/>
    <w:rsid w:val="00754D06"/>
    <w:rsid w:val="007607CE"/>
    <w:rsid w:val="0076125E"/>
    <w:rsid w:val="00763905"/>
    <w:rsid w:val="00765BCC"/>
    <w:rsid w:val="007678F5"/>
    <w:rsid w:val="007679E2"/>
    <w:rsid w:val="00771A1F"/>
    <w:rsid w:val="0077325E"/>
    <w:rsid w:val="00793A04"/>
    <w:rsid w:val="00795B2A"/>
    <w:rsid w:val="007A1B39"/>
    <w:rsid w:val="007A43BD"/>
    <w:rsid w:val="007A5125"/>
    <w:rsid w:val="007B0D46"/>
    <w:rsid w:val="007B3091"/>
    <w:rsid w:val="007B3359"/>
    <w:rsid w:val="007B338E"/>
    <w:rsid w:val="007B66E6"/>
    <w:rsid w:val="007C1942"/>
    <w:rsid w:val="007C2B78"/>
    <w:rsid w:val="007D0B8C"/>
    <w:rsid w:val="007D7FC6"/>
    <w:rsid w:val="007E1866"/>
    <w:rsid w:val="007E2751"/>
    <w:rsid w:val="007E3923"/>
    <w:rsid w:val="007E3FC2"/>
    <w:rsid w:val="007E75D3"/>
    <w:rsid w:val="007F5276"/>
    <w:rsid w:val="007F692D"/>
    <w:rsid w:val="00813401"/>
    <w:rsid w:val="008156EE"/>
    <w:rsid w:val="00817201"/>
    <w:rsid w:val="00822551"/>
    <w:rsid w:val="008233AC"/>
    <w:rsid w:val="00826E8A"/>
    <w:rsid w:val="00830579"/>
    <w:rsid w:val="00841E16"/>
    <w:rsid w:val="008443BC"/>
    <w:rsid w:val="0084707E"/>
    <w:rsid w:val="00847D9F"/>
    <w:rsid w:val="00852B57"/>
    <w:rsid w:val="00856AE7"/>
    <w:rsid w:val="00860C77"/>
    <w:rsid w:val="00861A32"/>
    <w:rsid w:val="0087295C"/>
    <w:rsid w:val="00874C38"/>
    <w:rsid w:val="00882762"/>
    <w:rsid w:val="00883DA1"/>
    <w:rsid w:val="00895EC3"/>
    <w:rsid w:val="008B076A"/>
    <w:rsid w:val="008B1E8B"/>
    <w:rsid w:val="008B445D"/>
    <w:rsid w:val="008C0C99"/>
    <w:rsid w:val="008C134F"/>
    <w:rsid w:val="008C364F"/>
    <w:rsid w:val="008C5928"/>
    <w:rsid w:val="008C7291"/>
    <w:rsid w:val="008D2038"/>
    <w:rsid w:val="008D5C94"/>
    <w:rsid w:val="008E1450"/>
    <w:rsid w:val="008E151E"/>
    <w:rsid w:val="008E5273"/>
    <w:rsid w:val="008F46B1"/>
    <w:rsid w:val="008F5FDC"/>
    <w:rsid w:val="009030C5"/>
    <w:rsid w:val="00905954"/>
    <w:rsid w:val="009103F4"/>
    <w:rsid w:val="00915A38"/>
    <w:rsid w:val="00920D9A"/>
    <w:rsid w:val="0092128F"/>
    <w:rsid w:val="00933411"/>
    <w:rsid w:val="0093673C"/>
    <w:rsid w:val="009418FF"/>
    <w:rsid w:val="00943DF2"/>
    <w:rsid w:val="009440F7"/>
    <w:rsid w:val="00944612"/>
    <w:rsid w:val="0094665C"/>
    <w:rsid w:val="00952CEC"/>
    <w:rsid w:val="009530B4"/>
    <w:rsid w:val="00953587"/>
    <w:rsid w:val="009632C1"/>
    <w:rsid w:val="00966F4E"/>
    <w:rsid w:val="00972390"/>
    <w:rsid w:val="00977085"/>
    <w:rsid w:val="009770EC"/>
    <w:rsid w:val="00981C96"/>
    <w:rsid w:val="009862E5"/>
    <w:rsid w:val="00990A83"/>
    <w:rsid w:val="0099205C"/>
    <w:rsid w:val="009938A6"/>
    <w:rsid w:val="00995E71"/>
    <w:rsid w:val="00996E8A"/>
    <w:rsid w:val="009A23C3"/>
    <w:rsid w:val="009A647E"/>
    <w:rsid w:val="009A69CE"/>
    <w:rsid w:val="009B1961"/>
    <w:rsid w:val="009B2ED6"/>
    <w:rsid w:val="009C32B3"/>
    <w:rsid w:val="009C6D99"/>
    <w:rsid w:val="009D0D05"/>
    <w:rsid w:val="009D37E0"/>
    <w:rsid w:val="009D549A"/>
    <w:rsid w:val="009D5A14"/>
    <w:rsid w:val="009F4D89"/>
    <w:rsid w:val="00A0113F"/>
    <w:rsid w:val="00A0493B"/>
    <w:rsid w:val="00A06340"/>
    <w:rsid w:val="00A1176D"/>
    <w:rsid w:val="00A15192"/>
    <w:rsid w:val="00A212B2"/>
    <w:rsid w:val="00A2363F"/>
    <w:rsid w:val="00A242C1"/>
    <w:rsid w:val="00A2762C"/>
    <w:rsid w:val="00A31364"/>
    <w:rsid w:val="00A402CC"/>
    <w:rsid w:val="00A4186A"/>
    <w:rsid w:val="00A43220"/>
    <w:rsid w:val="00A46978"/>
    <w:rsid w:val="00A5348C"/>
    <w:rsid w:val="00A554F8"/>
    <w:rsid w:val="00A635E0"/>
    <w:rsid w:val="00A63973"/>
    <w:rsid w:val="00A63E00"/>
    <w:rsid w:val="00A64314"/>
    <w:rsid w:val="00A6561D"/>
    <w:rsid w:val="00A729D7"/>
    <w:rsid w:val="00A75700"/>
    <w:rsid w:val="00A81EBC"/>
    <w:rsid w:val="00A8206C"/>
    <w:rsid w:val="00A90E3F"/>
    <w:rsid w:val="00A93F2C"/>
    <w:rsid w:val="00A940F3"/>
    <w:rsid w:val="00A9662F"/>
    <w:rsid w:val="00A9757F"/>
    <w:rsid w:val="00AA108C"/>
    <w:rsid w:val="00AA15FC"/>
    <w:rsid w:val="00AA6B08"/>
    <w:rsid w:val="00AB3A8E"/>
    <w:rsid w:val="00AC4E69"/>
    <w:rsid w:val="00AD02D9"/>
    <w:rsid w:val="00AD1719"/>
    <w:rsid w:val="00AD6A30"/>
    <w:rsid w:val="00AE049C"/>
    <w:rsid w:val="00AE23AD"/>
    <w:rsid w:val="00AE4834"/>
    <w:rsid w:val="00AF0DAF"/>
    <w:rsid w:val="00AF197A"/>
    <w:rsid w:val="00AF421B"/>
    <w:rsid w:val="00AF6F38"/>
    <w:rsid w:val="00B05519"/>
    <w:rsid w:val="00B06590"/>
    <w:rsid w:val="00B11BBF"/>
    <w:rsid w:val="00B125FE"/>
    <w:rsid w:val="00B127DD"/>
    <w:rsid w:val="00B14E69"/>
    <w:rsid w:val="00B16BF8"/>
    <w:rsid w:val="00B20CA9"/>
    <w:rsid w:val="00B218AC"/>
    <w:rsid w:val="00B23060"/>
    <w:rsid w:val="00B2699D"/>
    <w:rsid w:val="00B308B5"/>
    <w:rsid w:val="00B30B19"/>
    <w:rsid w:val="00B31CF3"/>
    <w:rsid w:val="00B40607"/>
    <w:rsid w:val="00B451BD"/>
    <w:rsid w:val="00B46AB5"/>
    <w:rsid w:val="00B478D7"/>
    <w:rsid w:val="00B478F7"/>
    <w:rsid w:val="00B50F61"/>
    <w:rsid w:val="00B525BE"/>
    <w:rsid w:val="00B71D1E"/>
    <w:rsid w:val="00B73309"/>
    <w:rsid w:val="00B758BD"/>
    <w:rsid w:val="00B84628"/>
    <w:rsid w:val="00B85A88"/>
    <w:rsid w:val="00B87FB1"/>
    <w:rsid w:val="00B951F9"/>
    <w:rsid w:val="00BA0733"/>
    <w:rsid w:val="00BA1FA2"/>
    <w:rsid w:val="00BA2ABA"/>
    <w:rsid w:val="00BB0984"/>
    <w:rsid w:val="00BB2A56"/>
    <w:rsid w:val="00BB3CAF"/>
    <w:rsid w:val="00BB41D6"/>
    <w:rsid w:val="00BB7147"/>
    <w:rsid w:val="00BC7415"/>
    <w:rsid w:val="00BD175D"/>
    <w:rsid w:val="00BE39DD"/>
    <w:rsid w:val="00BE4FAA"/>
    <w:rsid w:val="00BF092C"/>
    <w:rsid w:val="00BF0B3C"/>
    <w:rsid w:val="00BF1E3F"/>
    <w:rsid w:val="00BF6372"/>
    <w:rsid w:val="00C00F79"/>
    <w:rsid w:val="00C10CC1"/>
    <w:rsid w:val="00C15CFC"/>
    <w:rsid w:val="00C173E1"/>
    <w:rsid w:val="00C17F59"/>
    <w:rsid w:val="00C268E7"/>
    <w:rsid w:val="00C30493"/>
    <w:rsid w:val="00C369CB"/>
    <w:rsid w:val="00C377F3"/>
    <w:rsid w:val="00C37E8C"/>
    <w:rsid w:val="00C45BC1"/>
    <w:rsid w:val="00C47109"/>
    <w:rsid w:val="00C47233"/>
    <w:rsid w:val="00C5183D"/>
    <w:rsid w:val="00C52215"/>
    <w:rsid w:val="00C619C2"/>
    <w:rsid w:val="00C621B4"/>
    <w:rsid w:val="00C65613"/>
    <w:rsid w:val="00C6695D"/>
    <w:rsid w:val="00C725AC"/>
    <w:rsid w:val="00C741AE"/>
    <w:rsid w:val="00C74A8E"/>
    <w:rsid w:val="00C81E4B"/>
    <w:rsid w:val="00C83AA2"/>
    <w:rsid w:val="00C843E6"/>
    <w:rsid w:val="00C854AF"/>
    <w:rsid w:val="00C905D7"/>
    <w:rsid w:val="00C91367"/>
    <w:rsid w:val="00CA4727"/>
    <w:rsid w:val="00CB01EF"/>
    <w:rsid w:val="00CB1D64"/>
    <w:rsid w:val="00CB3106"/>
    <w:rsid w:val="00CB4CCB"/>
    <w:rsid w:val="00CB62AC"/>
    <w:rsid w:val="00CB79D6"/>
    <w:rsid w:val="00CC1003"/>
    <w:rsid w:val="00CC1996"/>
    <w:rsid w:val="00CC1F02"/>
    <w:rsid w:val="00CC21DA"/>
    <w:rsid w:val="00CC6F4B"/>
    <w:rsid w:val="00CD01CD"/>
    <w:rsid w:val="00CE653F"/>
    <w:rsid w:val="00CE7722"/>
    <w:rsid w:val="00CF68F2"/>
    <w:rsid w:val="00D01B46"/>
    <w:rsid w:val="00D02B7E"/>
    <w:rsid w:val="00D03677"/>
    <w:rsid w:val="00D07117"/>
    <w:rsid w:val="00D16188"/>
    <w:rsid w:val="00D21783"/>
    <w:rsid w:val="00D223C1"/>
    <w:rsid w:val="00D25B31"/>
    <w:rsid w:val="00D31E6C"/>
    <w:rsid w:val="00D358B4"/>
    <w:rsid w:val="00D36978"/>
    <w:rsid w:val="00D3784D"/>
    <w:rsid w:val="00D412A6"/>
    <w:rsid w:val="00D4230E"/>
    <w:rsid w:val="00D6009B"/>
    <w:rsid w:val="00D600E1"/>
    <w:rsid w:val="00D60F8A"/>
    <w:rsid w:val="00D65BF7"/>
    <w:rsid w:val="00D70D72"/>
    <w:rsid w:val="00D70DBA"/>
    <w:rsid w:val="00D772CF"/>
    <w:rsid w:val="00D82697"/>
    <w:rsid w:val="00D82F34"/>
    <w:rsid w:val="00D83B89"/>
    <w:rsid w:val="00D84E6D"/>
    <w:rsid w:val="00D85E01"/>
    <w:rsid w:val="00D868EC"/>
    <w:rsid w:val="00D921B3"/>
    <w:rsid w:val="00DA2159"/>
    <w:rsid w:val="00DA2E5A"/>
    <w:rsid w:val="00DB6399"/>
    <w:rsid w:val="00DB6B8D"/>
    <w:rsid w:val="00DC0A39"/>
    <w:rsid w:val="00DC677A"/>
    <w:rsid w:val="00DC6813"/>
    <w:rsid w:val="00DD5CA1"/>
    <w:rsid w:val="00DE754D"/>
    <w:rsid w:val="00DE7D8E"/>
    <w:rsid w:val="00DF15F2"/>
    <w:rsid w:val="00DF3EAC"/>
    <w:rsid w:val="00DF6E36"/>
    <w:rsid w:val="00E0190A"/>
    <w:rsid w:val="00E06313"/>
    <w:rsid w:val="00E06899"/>
    <w:rsid w:val="00E15E61"/>
    <w:rsid w:val="00E179E7"/>
    <w:rsid w:val="00E25AB7"/>
    <w:rsid w:val="00E25E9D"/>
    <w:rsid w:val="00E262CB"/>
    <w:rsid w:val="00E26374"/>
    <w:rsid w:val="00E32761"/>
    <w:rsid w:val="00E35A34"/>
    <w:rsid w:val="00E37D3A"/>
    <w:rsid w:val="00E4428D"/>
    <w:rsid w:val="00E46EEA"/>
    <w:rsid w:val="00E55C9A"/>
    <w:rsid w:val="00E57CF7"/>
    <w:rsid w:val="00E600DD"/>
    <w:rsid w:val="00E611B4"/>
    <w:rsid w:val="00E62A05"/>
    <w:rsid w:val="00E715CA"/>
    <w:rsid w:val="00E80127"/>
    <w:rsid w:val="00E822D1"/>
    <w:rsid w:val="00E84875"/>
    <w:rsid w:val="00E87BD2"/>
    <w:rsid w:val="00E90975"/>
    <w:rsid w:val="00E909CC"/>
    <w:rsid w:val="00E956EF"/>
    <w:rsid w:val="00EA033D"/>
    <w:rsid w:val="00EA1560"/>
    <w:rsid w:val="00EA25A2"/>
    <w:rsid w:val="00EA299A"/>
    <w:rsid w:val="00EA423B"/>
    <w:rsid w:val="00EA558B"/>
    <w:rsid w:val="00EA58D3"/>
    <w:rsid w:val="00EA76BA"/>
    <w:rsid w:val="00EA7CFF"/>
    <w:rsid w:val="00EB0138"/>
    <w:rsid w:val="00EB091D"/>
    <w:rsid w:val="00EB22D7"/>
    <w:rsid w:val="00EB49ED"/>
    <w:rsid w:val="00EB4D6B"/>
    <w:rsid w:val="00EC395A"/>
    <w:rsid w:val="00EC7ABF"/>
    <w:rsid w:val="00ED1D5B"/>
    <w:rsid w:val="00ED6721"/>
    <w:rsid w:val="00ED752B"/>
    <w:rsid w:val="00ED7BB3"/>
    <w:rsid w:val="00EE5D2F"/>
    <w:rsid w:val="00EF39AF"/>
    <w:rsid w:val="00EF44B3"/>
    <w:rsid w:val="00EF4E21"/>
    <w:rsid w:val="00EF69E0"/>
    <w:rsid w:val="00F04BA9"/>
    <w:rsid w:val="00F05DF9"/>
    <w:rsid w:val="00F06FA3"/>
    <w:rsid w:val="00F07BEA"/>
    <w:rsid w:val="00F11965"/>
    <w:rsid w:val="00F12A2A"/>
    <w:rsid w:val="00F21943"/>
    <w:rsid w:val="00F22DB1"/>
    <w:rsid w:val="00F26702"/>
    <w:rsid w:val="00F27743"/>
    <w:rsid w:val="00F30410"/>
    <w:rsid w:val="00F32E44"/>
    <w:rsid w:val="00F37E59"/>
    <w:rsid w:val="00F428A0"/>
    <w:rsid w:val="00F46CCE"/>
    <w:rsid w:val="00F51F81"/>
    <w:rsid w:val="00F5559E"/>
    <w:rsid w:val="00F55656"/>
    <w:rsid w:val="00F57B94"/>
    <w:rsid w:val="00F64952"/>
    <w:rsid w:val="00F6632B"/>
    <w:rsid w:val="00F670D3"/>
    <w:rsid w:val="00F715D7"/>
    <w:rsid w:val="00F77B36"/>
    <w:rsid w:val="00F80187"/>
    <w:rsid w:val="00F85490"/>
    <w:rsid w:val="00F874A3"/>
    <w:rsid w:val="00F94005"/>
    <w:rsid w:val="00FA311B"/>
    <w:rsid w:val="00FA642C"/>
    <w:rsid w:val="00FA671C"/>
    <w:rsid w:val="00FA67C5"/>
    <w:rsid w:val="00FB518C"/>
    <w:rsid w:val="00FB7A76"/>
    <w:rsid w:val="00FC0087"/>
    <w:rsid w:val="00FC0266"/>
    <w:rsid w:val="00FC0D5A"/>
    <w:rsid w:val="00FC34EF"/>
    <w:rsid w:val="00FD1428"/>
    <w:rsid w:val="00FD23DC"/>
    <w:rsid w:val="00FD6FDA"/>
    <w:rsid w:val="00FE1FE6"/>
    <w:rsid w:val="00FE4956"/>
    <w:rsid w:val="00FF0649"/>
    <w:rsid w:val="00FF2F67"/>
    <w:rsid w:val="00FF307D"/>
    <w:rsid w:val="00FF336C"/>
    <w:rsid w:val="00FF5348"/>
    <w:rsid w:val="00FF5903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C4AF72"/>
  <w15:docId w15:val="{D620879E-8140-4041-B16A-813FE4D1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5752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928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28FE"/>
    <w:pPr>
      <w:tabs>
        <w:tab w:val="center" w:pos="4536"/>
        <w:tab w:val="right" w:pos="9072"/>
      </w:tabs>
    </w:pPr>
  </w:style>
  <w:style w:type="paragraph" w:styleId="NurText">
    <w:name w:val="Plain Text"/>
    <w:basedOn w:val="Standard"/>
    <w:link w:val="NurTextZchn"/>
    <w:uiPriority w:val="99"/>
    <w:unhideWhenUsed/>
    <w:rsid w:val="00201CB9"/>
    <w:rPr>
      <w:rFonts w:ascii="Century Gothic" w:eastAsia="Calibri" w:hAnsi="Century Gothic"/>
      <w:color w:val="000080"/>
      <w:sz w:val="20"/>
      <w:szCs w:val="20"/>
      <w:lang w:val="x-none" w:eastAsia="en-US"/>
    </w:rPr>
  </w:style>
  <w:style w:type="character" w:customStyle="1" w:styleId="NurTextZchn">
    <w:name w:val="Nur Text Zchn"/>
    <w:link w:val="NurText"/>
    <w:uiPriority w:val="99"/>
    <w:rsid w:val="00201CB9"/>
    <w:rPr>
      <w:rFonts w:ascii="Century Gothic" w:eastAsia="Calibri" w:hAnsi="Century Gothic"/>
      <w:color w:val="000080"/>
      <w:lang w:eastAsia="en-US"/>
    </w:rPr>
  </w:style>
  <w:style w:type="paragraph" w:styleId="Sprechblasentext">
    <w:name w:val="Balloon Text"/>
    <w:basedOn w:val="Standard"/>
    <w:link w:val="SprechblasentextZchn"/>
    <w:rsid w:val="00E87BD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E87BD2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rsid w:val="00413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72"/>
    <w:rsid w:val="003C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SERVER-ZD\Work\Digisek\Vorlagen\Vorlage_ISFH-Agenda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B6B40A-2304-4F5A-8295-B241F1FD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Vorlage_ISFH-Agenda</Template>
  <TotalTime>0</TotalTime>
  <Pages>2</Pages>
  <Words>258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ISFH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Oberröhrmann</dc:creator>
  <cp:keywords/>
  <cp:lastModifiedBy>Jonas Oberröhrmann</cp:lastModifiedBy>
  <cp:revision>7</cp:revision>
  <cp:lastPrinted>2016-08-22T13:35:00Z</cp:lastPrinted>
  <dcterms:created xsi:type="dcterms:W3CDTF">2021-11-03T12:37:00Z</dcterms:created>
  <dcterms:modified xsi:type="dcterms:W3CDTF">2021-11-04T13:55:00Z</dcterms:modified>
</cp:coreProperties>
</file>