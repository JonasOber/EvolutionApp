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AD" w:rsidRDefault="001E432F" w:rsidP="003C14AD">
      <w:pPr>
        <w:autoSpaceDE w:val="0"/>
        <w:autoSpaceDN w:val="0"/>
        <w:adjustRightInd w:val="0"/>
        <w:jc w:val="right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10</w:t>
      </w:r>
      <w:r w:rsidR="003C14AD" w:rsidRPr="003C14AD">
        <w:rPr>
          <w:rFonts w:ascii="Arial" w:hAnsi="Arial" w:cs="Arial"/>
          <w:b/>
          <w:noProof/>
          <w:sz w:val="32"/>
          <w:szCs w:val="32"/>
        </w:rPr>
        <w:t>.11.2021</w:t>
      </w:r>
    </w:p>
    <w:p w:rsidR="00201CB9" w:rsidRPr="003C14AD" w:rsidRDefault="003C14AD" w:rsidP="003C14AD">
      <w:pPr>
        <w:autoSpaceDE w:val="0"/>
        <w:autoSpaceDN w:val="0"/>
        <w:adjustRightInd w:val="0"/>
        <w:rPr>
          <w:rFonts w:ascii="Arial" w:hAnsi="Arial" w:cs="Arial"/>
          <w:b/>
          <w:noProof/>
          <w:sz w:val="32"/>
          <w:szCs w:val="32"/>
        </w:rPr>
      </w:pPr>
      <w:r w:rsidRPr="003C14AD">
        <w:rPr>
          <w:rFonts w:ascii="Arial" w:hAnsi="Arial" w:cs="Arial"/>
          <w:b/>
          <w:noProof/>
          <w:sz w:val="32"/>
          <w:szCs w:val="32"/>
        </w:rPr>
        <w:t>Masterarbeit Jonas Oberröhrmann</w:t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</w:r>
      <w:r w:rsidRPr="003C14AD">
        <w:rPr>
          <w:rFonts w:ascii="Arial" w:hAnsi="Arial" w:cs="Arial"/>
          <w:b/>
          <w:noProof/>
          <w:sz w:val="32"/>
          <w:szCs w:val="32"/>
        </w:rPr>
        <w:tab/>
        <w:t xml:space="preserve">        </w:t>
      </w:r>
    </w:p>
    <w:p w:rsidR="003C14AD" w:rsidRPr="003C14AD" w:rsidRDefault="003C14AD" w:rsidP="005F327C">
      <w:pPr>
        <w:autoSpaceDE w:val="0"/>
        <w:autoSpaceDN w:val="0"/>
        <w:adjustRightInd w:val="0"/>
        <w:rPr>
          <w:rFonts w:ascii="Arial" w:hAnsi="Arial" w:cs="Arial"/>
          <w:b/>
          <w:noProof/>
          <w:sz w:val="32"/>
          <w:szCs w:val="32"/>
        </w:rPr>
      </w:pPr>
    </w:p>
    <w:p w:rsidR="003C14AD" w:rsidRDefault="003C14AD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 w:rsidRPr="003C14AD">
        <w:rPr>
          <w:rFonts w:ascii="Arial" w:hAnsi="Arial" w:cs="Arial"/>
          <w:b/>
          <w:noProof/>
          <w:sz w:val="28"/>
          <w:szCs w:val="28"/>
        </w:rPr>
        <w:t>Untersuchungsaspekte:</w:t>
      </w:r>
      <w:r>
        <w:rPr>
          <w:rFonts w:asciiTheme="majorHAnsi" w:hAnsiTheme="majorHAnsi" w:cstheme="majorHAnsi"/>
          <w:b/>
          <w:noProof/>
          <w:sz w:val="28"/>
          <w:szCs w:val="28"/>
        </w:rPr>
        <w:t xml:space="preserve"> </w:t>
      </w:r>
      <w:r w:rsidRPr="003C14AD">
        <w:rPr>
          <w:rFonts w:ascii="Arial" w:hAnsi="Arial" w:cs="Arial"/>
          <w:noProof/>
          <w:sz w:val="28"/>
          <w:szCs w:val="28"/>
        </w:rPr>
        <w:t>Exposure Time,</w:t>
      </w:r>
      <w:r>
        <w:rPr>
          <w:rFonts w:asciiTheme="minorHAnsi" w:hAnsiTheme="minorHAnsi" w:cstheme="majorHAnsi"/>
          <w:noProof/>
          <w:sz w:val="28"/>
          <w:szCs w:val="28"/>
        </w:rPr>
        <w:t xml:space="preserve"> </w:t>
      </w:r>
      <w:r w:rsidR="00C1379C">
        <w:rPr>
          <w:rFonts w:ascii="Arial" w:hAnsi="Arial" w:cs="Arial"/>
          <w:noProof/>
          <w:sz w:val="28"/>
          <w:szCs w:val="28"/>
        </w:rPr>
        <w:t>EL Zeitabhängigkeit</w:t>
      </w:r>
    </w:p>
    <w:p w:rsidR="00573841" w:rsidRDefault="00573841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573841" w:rsidRDefault="00573841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Wochenübersicht: </w:t>
      </w:r>
      <w:r w:rsidRPr="00573841">
        <w:rPr>
          <w:rFonts w:ascii="Arial" w:hAnsi="Arial" w:cs="Arial"/>
          <w:noProof/>
          <w:sz w:val="28"/>
          <w:szCs w:val="28"/>
        </w:rPr>
        <w:t>WM_202111</w:t>
      </w:r>
      <w:r w:rsidR="00C1379C">
        <w:rPr>
          <w:rFonts w:ascii="Arial" w:hAnsi="Arial" w:cs="Arial"/>
          <w:noProof/>
          <w:sz w:val="28"/>
          <w:szCs w:val="28"/>
        </w:rPr>
        <w:t>10</w:t>
      </w:r>
      <w:r w:rsidRPr="00573841">
        <w:rPr>
          <w:rFonts w:ascii="Arial" w:hAnsi="Arial" w:cs="Arial"/>
          <w:noProof/>
          <w:sz w:val="28"/>
          <w:szCs w:val="28"/>
        </w:rPr>
        <w:t>_Präsentation</w:t>
      </w:r>
      <w:r>
        <w:rPr>
          <w:rFonts w:ascii="Arial" w:hAnsi="Arial" w:cs="Arial"/>
          <w:noProof/>
          <w:sz w:val="28"/>
          <w:szCs w:val="28"/>
        </w:rPr>
        <w:t>.pptx</w:t>
      </w:r>
    </w:p>
    <w:p w:rsidR="00C1379C" w:rsidRDefault="00C1379C" w:rsidP="005F327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3: Überlagerung von EL und Kamerabild</w:t>
      </w:r>
    </w:p>
    <w:p w:rsidR="00C1379C" w:rsidRDefault="00C1379C" w:rsidP="00C1379C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Kamerabild in Grau-Weiß Stufen: Grau-weiß zu wenig-viel Intensität</w:t>
      </w:r>
    </w:p>
    <w:p w:rsidR="00C1379C" w:rsidRDefault="00C1379C" w:rsidP="00C1379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6:</w:t>
      </w:r>
    </w:p>
    <w:p w:rsidR="00C1379C" w:rsidRDefault="00C1379C" w:rsidP="00C1379C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Bei Normierung immer Normierungskonstante/-wert angeben</w:t>
      </w:r>
    </w:p>
    <w:p w:rsidR="00C1379C" w:rsidRDefault="00C1379C" w:rsidP="00C1379C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Log Skala anschaulicher: Werte schlecht ablesbar</w:t>
      </w:r>
    </w:p>
    <w:p w:rsidR="00C1379C" w:rsidRDefault="00C1379C" w:rsidP="00C1379C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X-Achse lesbar</w:t>
      </w:r>
    </w:p>
    <w:p w:rsidR="00C1379C" w:rsidRDefault="00C1379C" w:rsidP="00C1379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9:</w:t>
      </w:r>
    </w:p>
    <w:p w:rsidR="00C1379C" w:rsidRDefault="00C1379C" w:rsidP="00C1379C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Log Skala kleinere Schritte</w:t>
      </w:r>
    </w:p>
    <w:p w:rsidR="00C1379C" w:rsidRDefault="00C1379C" w:rsidP="00C1379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11: EL Zeitabhängigkeit (Vergleich mit Literatur)</w:t>
      </w:r>
    </w:p>
    <w:p w:rsidR="00C1379C" w:rsidRDefault="00C1379C" w:rsidP="00C1379C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EL Signal über 60 s aufgenommen</w:t>
      </w:r>
    </w:p>
    <w:p w:rsidR="00C1379C" w:rsidRDefault="00C1379C" w:rsidP="00C1379C">
      <w:pPr>
        <w:pStyle w:val="Listenabsatz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Messunsicherheiten hinzufügen: Messgeräte Handbuch, Kamera:?</w:t>
      </w:r>
    </w:p>
    <w:p w:rsidR="00C1379C" w:rsidRDefault="00C1379C" w:rsidP="00C1379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S. 12: EL Zeitabhängigkeit mehrere Messungen</w:t>
      </w:r>
    </w:p>
    <w:p w:rsidR="00C1379C" w:rsidRDefault="00C1379C" w:rsidP="00C1379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EL Bilder für eine Messung angucken</w:t>
      </w:r>
    </w:p>
    <w:p w:rsidR="00C1379C" w:rsidRDefault="00C1379C" w:rsidP="00C1379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Animation erstellen</w:t>
      </w:r>
    </w:p>
    <w:p w:rsidR="00C1379C" w:rsidRDefault="00C1379C" w:rsidP="00C1379C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Änderung über Solarzelle vorhanden?</w:t>
      </w:r>
    </w:p>
    <w:p w:rsidR="00C1379C" w:rsidRDefault="00C1379C" w:rsidP="00C1379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p w:rsidR="00C1379C" w:rsidRDefault="00C1379C" w:rsidP="00C1379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TODO</w:t>
      </w:r>
    </w:p>
    <w:p w:rsidR="001E432F" w:rsidRPr="001E432F" w:rsidRDefault="001E432F" w:rsidP="001E432F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EL Bilder mit korrekten Farbskalen übereinanderlegen</w:t>
      </w:r>
    </w:p>
    <w:p w:rsidR="00C1379C" w:rsidRDefault="00C1379C" w:rsidP="00C1379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JMP Datenanalyse: Exposure Time (counts/s auswerten), Delay Time, Dark Delay Time</w:t>
      </w:r>
    </w:p>
    <w:p w:rsidR="001E432F" w:rsidRDefault="001E432F" w:rsidP="00C1379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EL Transienten analysieren: Abhängigkeiten?</w:t>
      </w:r>
    </w:p>
    <w:p w:rsidR="00C1379C" w:rsidRDefault="00C1379C" w:rsidP="00C1379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Dunkelkennlinie der Solarzellen raussuchen und mit Messwerten aus EL abgleichen</w:t>
      </w:r>
    </w:p>
    <w:p w:rsidR="001E432F" w:rsidRDefault="001E432F" w:rsidP="00C1379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EL Transienten – Änderungen über Solarzelle??</w:t>
      </w:r>
    </w:p>
    <w:p w:rsidR="00C1379C" w:rsidRDefault="00C1379C" w:rsidP="00C1379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Messprotokoll formulieren: Wenn neue Zelle vorhanden, wie würde ich messen?</w:t>
      </w:r>
      <w:r w:rsidR="00467882">
        <w:rPr>
          <w:rFonts w:ascii="Arial" w:hAnsi="Arial" w:cs="Arial"/>
          <w:noProof/>
          <w:sz w:val="28"/>
          <w:szCs w:val="28"/>
        </w:rPr>
        <w:t xml:space="preserve"> Ziel?</w:t>
      </w:r>
      <w:bookmarkStart w:id="0" w:name="_GoBack"/>
      <w:bookmarkEnd w:id="0"/>
    </w:p>
    <w:p w:rsidR="00C1379C" w:rsidRPr="00C1379C" w:rsidRDefault="00C1379C" w:rsidP="00C1379C">
      <w:pPr>
        <w:pStyle w:val="Listenabsatz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Weiterhin: Einfluss Delay und Dark Delay Time Messungen, so einstellen, dass möglichst wenig Unterschied zu vorheriger Messung.</w:t>
      </w:r>
    </w:p>
    <w:p w:rsidR="00573841" w:rsidRPr="00573841" w:rsidRDefault="00573841" w:rsidP="005F327C">
      <w:pPr>
        <w:autoSpaceDE w:val="0"/>
        <w:autoSpaceDN w:val="0"/>
        <w:adjustRightInd w:val="0"/>
        <w:rPr>
          <w:rFonts w:ascii="Arial" w:hAnsi="Arial" w:cs="Arial"/>
          <w:b/>
          <w:noProof/>
          <w:sz w:val="28"/>
          <w:szCs w:val="28"/>
        </w:rPr>
      </w:pPr>
    </w:p>
    <w:p w:rsidR="00751459" w:rsidRPr="00C1379C" w:rsidRDefault="00751459" w:rsidP="00C1379C">
      <w:pPr>
        <w:autoSpaceDE w:val="0"/>
        <w:autoSpaceDN w:val="0"/>
        <w:adjustRightInd w:val="0"/>
        <w:rPr>
          <w:rFonts w:ascii="Arial" w:hAnsi="Arial" w:cs="Arial"/>
          <w:noProof/>
          <w:sz w:val="28"/>
          <w:szCs w:val="28"/>
        </w:rPr>
      </w:pPr>
    </w:p>
    <w:sectPr w:rsidR="00751459" w:rsidRPr="00C1379C" w:rsidSect="00307D1F">
      <w:headerReference w:type="default" r:id="rId8"/>
      <w:footerReference w:type="default" r:id="rId9"/>
      <w:pgSz w:w="11906" w:h="16838"/>
      <w:pgMar w:top="709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055" w:rsidRDefault="00FF7055">
      <w:r>
        <w:separator/>
      </w:r>
    </w:p>
  </w:endnote>
  <w:endnote w:type="continuationSeparator" w:id="0">
    <w:p w:rsidR="00FF7055" w:rsidRDefault="00FF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D1F" w:rsidRPr="00307D1F" w:rsidRDefault="00307D1F" w:rsidP="00307D1F">
    <w:pPr>
      <w:pStyle w:val="Fuzeile"/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055" w:rsidRDefault="00FF7055">
      <w:r>
        <w:separator/>
      </w:r>
    </w:p>
  </w:footnote>
  <w:footnote w:type="continuationSeparator" w:id="0">
    <w:p w:rsidR="00FF7055" w:rsidRDefault="00FF7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D1F" w:rsidRPr="0041354F" w:rsidRDefault="00307D1F" w:rsidP="0041354F">
    <w:pPr>
      <w:pStyle w:val="Kopfzeile"/>
      <w:rPr>
        <w:rFonts w:ascii="Arial Rounded MT Bold" w:hAnsi="Arial Rounded MT Bold"/>
        <w:sz w:val="16"/>
        <w:szCs w:val="16"/>
      </w:rPr>
    </w:pPr>
  </w:p>
  <w:tbl>
    <w:tblPr>
      <w:tblStyle w:val="Tabellenraster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92"/>
      <w:gridCol w:w="6773"/>
    </w:tblGrid>
    <w:tr w:rsidR="00307D1F" w:rsidRPr="00307D1F" w:rsidTr="008C0C99">
      <w:tc>
        <w:tcPr>
          <w:tcW w:w="4118" w:type="dxa"/>
          <w:vAlign w:val="center"/>
        </w:tcPr>
        <w:p w:rsidR="003C14AD" w:rsidRPr="00307D1F" w:rsidRDefault="003C14AD" w:rsidP="003C14AD">
          <w:pPr>
            <w:pStyle w:val="Kopfzeile"/>
            <w:rPr>
              <w:rFonts w:ascii="Arial Rounded MT Bold" w:hAnsi="Arial Rounded MT Bold"/>
              <w:sz w:val="48"/>
              <w:szCs w:val="48"/>
            </w:rPr>
          </w:pPr>
          <w:r>
            <w:rPr>
              <w:rFonts w:ascii="Arial Rounded MT Bold" w:hAnsi="Arial Rounded MT Bold"/>
              <w:sz w:val="48"/>
              <w:szCs w:val="48"/>
            </w:rPr>
            <w:t>Wochenmeeting</w:t>
          </w:r>
          <w:r w:rsidR="00EA558B">
            <w:rPr>
              <w:rFonts w:ascii="Arial Rounded MT Bold" w:hAnsi="Arial Rounded MT Bold"/>
              <w:sz w:val="48"/>
              <w:szCs w:val="48"/>
            </w:rPr>
            <w:t xml:space="preserve"> KW44</w:t>
          </w:r>
        </w:p>
      </w:tc>
      <w:tc>
        <w:tcPr>
          <w:tcW w:w="5629" w:type="dxa"/>
          <w:vAlign w:val="center"/>
        </w:tcPr>
        <w:p w:rsidR="00307D1F" w:rsidRPr="00307D1F" w:rsidRDefault="00307D1F" w:rsidP="008C0C99">
          <w:pPr>
            <w:pStyle w:val="Kopfzeile"/>
            <w:tabs>
              <w:tab w:val="clear" w:pos="4536"/>
            </w:tabs>
            <w:ind w:left="798" w:right="459" w:firstLine="754"/>
            <w:rPr>
              <w:rFonts w:ascii="Arial Rounded MT Bold" w:hAnsi="Arial Rounded MT Bold"/>
              <w:sz w:val="48"/>
              <w:szCs w:val="48"/>
            </w:rPr>
          </w:pPr>
          <w:r w:rsidRPr="00307D1F">
            <w:rPr>
              <w:noProof/>
            </w:rPr>
            <w:drawing>
              <wp:inline distT="0" distB="0" distL="0" distR="0" wp14:anchorId="3AE4CD44" wp14:editId="76A389D5">
                <wp:extent cx="2887200" cy="1447200"/>
                <wp:effectExtent l="0" t="0" r="0" b="0"/>
                <wp:docPr id="5" name="Bild 5" descr="Frische Daten:Grafik:GrafikArchiv:LOG-LOGOS: ISFH-Logos:Aktuelles ISFH-Logo:Finales EPS-Logo:ISFH-Logo_2012_T_LUH_cmyk;f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rische Daten:Grafik:GrafikArchiv:LOG-LOGOS: ISFH-Logos:Aktuelles ISFH-Logo:Finales EPS-Logo:ISFH-Logo_2012_T_LUH_cmyk;f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7200" cy="144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7D1F" w:rsidRDefault="00307D1F" w:rsidP="004135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46C3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E4279"/>
    <w:multiLevelType w:val="hybridMultilevel"/>
    <w:tmpl w:val="9A982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CE0"/>
    <w:multiLevelType w:val="hybridMultilevel"/>
    <w:tmpl w:val="5D701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63BD7"/>
    <w:multiLevelType w:val="hybridMultilevel"/>
    <w:tmpl w:val="E3D61F52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 w15:restartNumberingAfterBreak="0">
    <w:nsid w:val="1AF567D5"/>
    <w:multiLevelType w:val="hybridMultilevel"/>
    <w:tmpl w:val="65F6EC8C"/>
    <w:lvl w:ilvl="0" w:tplc="0407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1BAF4712"/>
    <w:multiLevelType w:val="hybridMultilevel"/>
    <w:tmpl w:val="9336F2D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2B227513"/>
    <w:multiLevelType w:val="hybridMultilevel"/>
    <w:tmpl w:val="39667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ECD"/>
    <w:multiLevelType w:val="hybridMultilevel"/>
    <w:tmpl w:val="F24CCCF4"/>
    <w:lvl w:ilvl="0" w:tplc="898A083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C1BCE"/>
    <w:multiLevelType w:val="hybridMultilevel"/>
    <w:tmpl w:val="AE324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56F48"/>
    <w:multiLevelType w:val="hybridMultilevel"/>
    <w:tmpl w:val="C1B864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B6ED4"/>
    <w:multiLevelType w:val="hybridMultilevel"/>
    <w:tmpl w:val="F62241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D002E"/>
    <w:multiLevelType w:val="hybridMultilevel"/>
    <w:tmpl w:val="3AC61B9C"/>
    <w:lvl w:ilvl="0" w:tplc="898A083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C5600"/>
    <w:multiLevelType w:val="hybridMultilevel"/>
    <w:tmpl w:val="A5705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40AD3"/>
    <w:multiLevelType w:val="hybridMultilevel"/>
    <w:tmpl w:val="09928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5B"/>
    <w:rsid w:val="000068AC"/>
    <w:rsid w:val="000121A7"/>
    <w:rsid w:val="00013788"/>
    <w:rsid w:val="00020F3B"/>
    <w:rsid w:val="00024D19"/>
    <w:rsid w:val="00035FA1"/>
    <w:rsid w:val="0005181C"/>
    <w:rsid w:val="0005352A"/>
    <w:rsid w:val="00053992"/>
    <w:rsid w:val="00067907"/>
    <w:rsid w:val="000723B2"/>
    <w:rsid w:val="00075148"/>
    <w:rsid w:val="0007636D"/>
    <w:rsid w:val="000763C7"/>
    <w:rsid w:val="0009176C"/>
    <w:rsid w:val="00092AEC"/>
    <w:rsid w:val="00092D51"/>
    <w:rsid w:val="00093591"/>
    <w:rsid w:val="000B3806"/>
    <w:rsid w:val="000C0339"/>
    <w:rsid w:val="000C14F1"/>
    <w:rsid w:val="000D6D1B"/>
    <w:rsid w:val="000D73EC"/>
    <w:rsid w:val="000E0B5B"/>
    <w:rsid w:val="000E7C6D"/>
    <w:rsid w:val="00103C47"/>
    <w:rsid w:val="00104CC8"/>
    <w:rsid w:val="00111134"/>
    <w:rsid w:val="00113ED5"/>
    <w:rsid w:val="00115C74"/>
    <w:rsid w:val="00120891"/>
    <w:rsid w:val="001216F9"/>
    <w:rsid w:val="001226EF"/>
    <w:rsid w:val="00123D88"/>
    <w:rsid w:val="00124F1F"/>
    <w:rsid w:val="001260D6"/>
    <w:rsid w:val="001371A7"/>
    <w:rsid w:val="0013775B"/>
    <w:rsid w:val="00144772"/>
    <w:rsid w:val="0015197A"/>
    <w:rsid w:val="0015329B"/>
    <w:rsid w:val="00153CFB"/>
    <w:rsid w:val="00157A5B"/>
    <w:rsid w:val="001605F0"/>
    <w:rsid w:val="00160E45"/>
    <w:rsid w:val="0016341C"/>
    <w:rsid w:val="00170592"/>
    <w:rsid w:val="00181FB5"/>
    <w:rsid w:val="00186898"/>
    <w:rsid w:val="00190301"/>
    <w:rsid w:val="0019073A"/>
    <w:rsid w:val="001A0A4E"/>
    <w:rsid w:val="001A4C0A"/>
    <w:rsid w:val="001A7988"/>
    <w:rsid w:val="001B391D"/>
    <w:rsid w:val="001B51E6"/>
    <w:rsid w:val="001C2E4E"/>
    <w:rsid w:val="001C77A3"/>
    <w:rsid w:val="001D33FC"/>
    <w:rsid w:val="001D3686"/>
    <w:rsid w:val="001D3FDE"/>
    <w:rsid w:val="001D4320"/>
    <w:rsid w:val="001D5C6F"/>
    <w:rsid w:val="001E1258"/>
    <w:rsid w:val="001E130B"/>
    <w:rsid w:val="001E1D54"/>
    <w:rsid w:val="001E2130"/>
    <w:rsid w:val="001E432F"/>
    <w:rsid w:val="001F3BB0"/>
    <w:rsid w:val="001F6F02"/>
    <w:rsid w:val="001F7D4F"/>
    <w:rsid w:val="00201CB9"/>
    <w:rsid w:val="002032EC"/>
    <w:rsid w:val="0020347B"/>
    <w:rsid w:val="00204B70"/>
    <w:rsid w:val="00207EC6"/>
    <w:rsid w:val="002129FD"/>
    <w:rsid w:val="00214CBE"/>
    <w:rsid w:val="00215A1B"/>
    <w:rsid w:val="00226391"/>
    <w:rsid w:val="00226C5E"/>
    <w:rsid w:val="00230175"/>
    <w:rsid w:val="0023038C"/>
    <w:rsid w:val="0023237D"/>
    <w:rsid w:val="00233408"/>
    <w:rsid w:val="002366EC"/>
    <w:rsid w:val="0024057B"/>
    <w:rsid w:val="00242054"/>
    <w:rsid w:val="00243237"/>
    <w:rsid w:val="00263DCE"/>
    <w:rsid w:val="00265E55"/>
    <w:rsid w:val="00266B0A"/>
    <w:rsid w:val="002726A6"/>
    <w:rsid w:val="00272966"/>
    <w:rsid w:val="00277A66"/>
    <w:rsid w:val="002817BE"/>
    <w:rsid w:val="0028288F"/>
    <w:rsid w:val="00282A0F"/>
    <w:rsid w:val="00283A4F"/>
    <w:rsid w:val="00283A9E"/>
    <w:rsid w:val="0028746E"/>
    <w:rsid w:val="002928FE"/>
    <w:rsid w:val="00294A01"/>
    <w:rsid w:val="00294F51"/>
    <w:rsid w:val="002954C2"/>
    <w:rsid w:val="002970AC"/>
    <w:rsid w:val="00297493"/>
    <w:rsid w:val="002A4033"/>
    <w:rsid w:val="002B1F43"/>
    <w:rsid w:val="002B41FF"/>
    <w:rsid w:val="002B58A9"/>
    <w:rsid w:val="002B6B76"/>
    <w:rsid w:val="002C0452"/>
    <w:rsid w:val="002C661E"/>
    <w:rsid w:val="002C715D"/>
    <w:rsid w:val="002D492C"/>
    <w:rsid w:val="002F5253"/>
    <w:rsid w:val="002F621E"/>
    <w:rsid w:val="002F6684"/>
    <w:rsid w:val="002F6845"/>
    <w:rsid w:val="003075D9"/>
    <w:rsid w:val="00307D1F"/>
    <w:rsid w:val="00315ED6"/>
    <w:rsid w:val="003160C2"/>
    <w:rsid w:val="00317ED3"/>
    <w:rsid w:val="00320CE8"/>
    <w:rsid w:val="00322A83"/>
    <w:rsid w:val="00325EDD"/>
    <w:rsid w:val="003343C8"/>
    <w:rsid w:val="00336112"/>
    <w:rsid w:val="00337C73"/>
    <w:rsid w:val="00343A62"/>
    <w:rsid w:val="00345EA6"/>
    <w:rsid w:val="00350EB1"/>
    <w:rsid w:val="0035407B"/>
    <w:rsid w:val="003575B0"/>
    <w:rsid w:val="00361021"/>
    <w:rsid w:val="00361574"/>
    <w:rsid w:val="0036654F"/>
    <w:rsid w:val="003672B0"/>
    <w:rsid w:val="00373D67"/>
    <w:rsid w:val="003774C3"/>
    <w:rsid w:val="00377EC0"/>
    <w:rsid w:val="0038125D"/>
    <w:rsid w:val="00382542"/>
    <w:rsid w:val="0038520C"/>
    <w:rsid w:val="003872CA"/>
    <w:rsid w:val="00391DC7"/>
    <w:rsid w:val="00394959"/>
    <w:rsid w:val="00395091"/>
    <w:rsid w:val="00396B6F"/>
    <w:rsid w:val="0039768C"/>
    <w:rsid w:val="003A70AC"/>
    <w:rsid w:val="003B688F"/>
    <w:rsid w:val="003C14AD"/>
    <w:rsid w:val="003C2C61"/>
    <w:rsid w:val="003C5BF0"/>
    <w:rsid w:val="003C6ACD"/>
    <w:rsid w:val="003D3D8D"/>
    <w:rsid w:val="003E0AD7"/>
    <w:rsid w:val="003E38CD"/>
    <w:rsid w:val="003E4BA8"/>
    <w:rsid w:val="003F3406"/>
    <w:rsid w:val="003F36D1"/>
    <w:rsid w:val="003F669E"/>
    <w:rsid w:val="003F771F"/>
    <w:rsid w:val="003F7C97"/>
    <w:rsid w:val="00404729"/>
    <w:rsid w:val="00405D74"/>
    <w:rsid w:val="00407981"/>
    <w:rsid w:val="004107D5"/>
    <w:rsid w:val="00412A60"/>
    <w:rsid w:val="0041354F"/>
    <w:rsid w:val="00414278"/>
    <w:rsid w:val="00422EB0"/>
    <w:rsid w:val="0042339F"/>
    <w:rsid w:val="004350EF"/>
    <w:rsid w:val="0043518D"/>
    <w:rsid w:val="00442D5C"/>
    <w:rsid w:val="00445068"/>
    <w:rsid w:val="004503F7"/>
    <w:rsid w:val="00452259"/>
    <w:rsid w:val="004532FE"/>
    <w:rsid w:val="0045752F"/>
    <w:rsid w:val="00461A7B"/>
    <w:rsid w:val="0046771C"/>
    <w:rsid w:val="00467882"/>
    <w:rsid w:val="0047150D"/>
    <w:rsid w:val="004743C4"/>
    <w:rsid w:val="00475F5B"/>
    <w:rsid w:val="00482631"/>
    <w:rsid w:val="004847F4"/>
    <w:rsid w:val="00484F27"/>
    <w:rsid w:val="00486B0B"/>
    <w:rsid w:val="00487A33"/>
    <w:rsid w:val="004A06CB"/>
    <w:rsid w:val="004A3B52"/>
    <w:rsid w:val="004B2948"/>
    <w:rsid w:val="004B4098"/>
    <w:rsid w:val="004B5469"/>
    <w:rsid w:val="004C1C5D"/>
    <w:rsid w:val="004C4281"/>
    <w:rsid w:val="004C58E3"/>
    <w:rsid w:val="004E3FF0"/>
    <w:rsid w:val="004F4C9F"/>
    <w:rsid w:val="005108CB"/>
    <w:rsid w:val="00513B1F"/>
    <w:rsid w:val="0052276F"/>
    <w:rsid w:val="00523F98"/>
    <w:rsid w:val="00524952"/>
    <w:rsid w:val="00533902"/>
    <w:rsid w:val="0053464A"/>
    <w:rsid w:val="00535880"/>
    <w:rsid w:val="00540397"/>
    <w:rsid w:val="00540F07"/>
    <w:rsid w:val="00541ABF"/>
    <w:rsid w:val="0054331B"/>
    <w:rsid w:val="00554560"/>
    <w:rsid w:val="00557B63"/>
    <w:rsid w:val="00562E4A"/>
    <w:rsid w:val="00563A4A"/>
    <w:rsid w:val="00564636"/>
    <w:rsid w:val="00571248"/>
    <w:rsid w:val="005716FB"/>
    <w:rsid w:val="00573841"/>
    <w:rsid w:val="00573F01"/>
    <w:rsid w:val="00575994"/>
    <w:rsid w:val="00576FDA"/>
    <w:rsid w:val="00577107"/>
    <w:rsid w:val="00582BC9"/>
    <w:rsid w:val="005908E9"/>
    <w:rsid w:val="00590F3D"/>
    <w:rsid w:val="005926DF"/>
    <w:rsid w:val="00596E20"/>
    <w:rsid w:val="005A0005"/>
    <w:rsid w:val="005A018E"/>
    <w:rsid w:val="005A277C"/>
    <w:rsid w:val="005A3338"/>
    <w:rsid w:val="005A47A9"/>
    <w:rsid w:val="005A7143"/>
    <w:rsid w:val="005A7A02"/>
    <w:rsid w:val="005B2FB2"/>
    <w:rsid w:val="005B3FCA"/>
    <w:rsid w:val="005B6230"/>
    <w:rsid w:val="005B6F79"/>
    <w:rsid w:val="005B70CB"/>
    <w:rsid w:val="005B7875"/>
    <w:rsid w:val="005B7A22"/>
    <w:rsid w:val="005C2692"/>
    <w:rsid w:val="005C3A17"/>
    <w:rsid w:val="005C560C"/>
    <w:rsid w:val="005C658E"/>
    <w:rsid w:val="005C6B94"/>
    <w:rsid w:val="005C6DBA"/>
    <w:rsid w:val="005D02C4"/>
    <w:rsid w:val="005D5566"/>
    <w:rsid w:val="005F09E5"/>
    <w:rsid w:val="005F327C"/>
    <w:rsid w:val="005F3299"/>
    <w:rsid w:val="005F516A"/>
    <w:rsid w:val="005F5C27"/>
    <w:rsid w:val="00600BBB"/>
    <w:rsid w:val="0060187D"/>
    <w:rsid w:val="00610363"/>
    <w:rsid w:val="0061397F"/>
    <w:rsid w:val="00616AB3"/>
    <w:rsid w:val="0062132F"/>
    <w:rsid w:val="006215BB"/>
    <w:rsid w:val="00626D7D"/>
    <w:rsid w:val="00634640"/>
    <w:rsid w:val="00642491"/>
    <w:rsid w:val="00642B82"/>
    <w:rsid w:val="00644980"/>
    <w:rsid w:val="00645910"/>
    <w:rsid w:val="006463C6"/>
    <w:rsid w:val="00657AE3"/>
    <w:rsid w:val="006612E3"/>
    <w:rsid w:val="00664304"/>
    <w:rsid w:val="00665C21"/>
    <w:rsid w:val="00666179"/>
    <w:rsid w:val="00667D49"/>
    <w:rsid w:val="00670032"/>
    <w:rsid w:val="00671C37"/>
    <w:rsid w:val="006740F2"/>
    <w:rsid w:val="00685998"/>
    <w:rsid w:val="00692CCA"/>
    <w:rsid w:val="00693A55"/>
    <w:rsid w:val="00697F85"/>
    <w:rsid w:val="00697FCC"/>
    <w:rsid w:val="006A10C6"/>
    <w:rsid w:val="006A5F46"/>
    <w:rsid w:val="006A73E1"/>
    <w:rsid w:val="006A799F"/>
    <w:rsid w:val="006B1E95"/>
    <w:rsid w:val="006B2E25"/>
    <w:rsid w:val="006B591A"/>
    <w:rsid w:val="006C12D9"/>
    <w:rsid w:val="006C2481"/>
    <w:rsid w:val="006C3347"/>
    <w:rsid w:val="006C4804"/>
    <w:rsid w:val="006C622B"/>
    <w:rsid w:val="006D0BB0"/>
    <w:rsid w:val="006D174C"/>
    <w:rsid w:val="006D568E"/>
    <w:rsid w:val="006E2575"/>
    <w:rsid w:val="006E5E27"/>
    <w:rsid w:val="006F252D"/>
    <w:rsid w:val="006F4C79"/>
    <w:rsid w:val="006F6BF8"/>
    <w:rsid w:val="006F7C35"/>
    <w:rsid w:val="007017EE"/>
    <w:rsid w:val="0070211E"/>
    <w:rsid w:val="0070350E"/>
    <w:rsid w:val="00703C44"/>
    <w:rsid w:val="0070422A"/>
    <w:rsid w:val="00704ECB"/>
    <w:rsid w:val="0071049B"/>
    <w:rsid w:val="00715DAE"/>
    <w:rsid w:val="007179BD"/>
    <w:rsid w:val="007227CD"/>
    <w:rsid w:val="00722FFF"/>
    <w:rsid w:val="00723F04"/>
    <w:rsid w:val="0072434C"/>
    <w:rsid w:val="00730C1F"/>
    <w:rsid w:val="00734019"/>
    <w:rsid w:val="00736092"/>
    <w:rsid w:val="00743745"/>
    <w:rsid w:val="00751459"/>
    <w:rsid w:val="00753CFD"/>
    <w:rsid w:val="00754D06"/>
    <w:rsid w:val="007607CE"/>
    <w:rsid w:val="0076125E"/>
    <w:rsid w:val="00763905"/>
    <w:rsid w:val="00765BCC"/>
    <w:rsid w:val="007678F5"/>
    <w:rsid w:val="007679E2"/>
    <w:rsid w:val="00771A1F"/>
    <w:rsid w:val="0077325E"/>
    <w:rsid w:val="00793A04"/>
    <w:rsid w:val="00795B2A"/>
    <w:rsid w:val="007A1B39"/>
    <w:rsid w:val="007A43BD"/>
    <w:rsid w:val="007A5125"/>
    <w:rsid w:val="007B0D46"/>
    <w:rsid w:val="007B3091"/>
    <w:rsid w:val="007B3359"/>
    <w:rsid w:val="007B338E"/>
    <w:rsid w:val="007B66E6"/>
    <w:rsid w:val="007C1942"/>
    <w:rsid w:val="007C2B78"/>
    <w:rsid w:val="007D0B8C"/>
    <w:rsid w:val="007D7FC6"/>
    <w:rsid w:val="007E1866"/>
    <w:rsid w:val="007E2751"/>
    <w:rsid w:val="007E3923"/>
    <w:rsid w:val="007E3FC2"/>
    <w:rsid w:val="007E75D3"/>
    <w:rsid w:val="007F5276"/>
    <w:rsid w:val="007F692D"/>
    <w:rsid w:val="00813401"/>
    <w:rsid w:val="008156EE"/>
    <w:rsid w:val="00817201"/>
    <w:rsid w:val="00822551"/>
    <w:rsid w:val="008233AC"/>
    <w:rsid w:val="00826E8A"/>
    <w:rsid w:val="00830579"/>
    <w:rsid w:val="00841E16"/>
    <w:rsid w:val="008443BC"/>
    <w:rsid w:val="0084707E"/>
    <w:rsid w:val="00847D9F"/>
    <w:rsid w:val="00852B57"/>
    <w:rsid w:val="00856AE7"/>
    <w:rsid w:val="00860C77"/>
    <w:rsid w:val="00861A32"/>
    <w:rsid w:val="0087295C"/>
    <w:rsid w:val="00874C38"/>
    <w:rsid w:val="00882762"/>
    <w:rsid w:val="00883DA1"/>
    <w:rsid w:val="00895EC3"/>
    <w:rsid w:val="008B076A"/>
    <w:rsid w:val="008B1E8B"/>
    <w:rsid w:val="008B445D"/>
    <w:rsid w:val="008C0C99"/>
    <w:rsid w:val="008C134F"/>
    <w:rsid w:val="008C364F"/>
    <w:rsid w:val="008C5928"/>
    <w:rsid w:val="008C7291"/>
    <w:rsid w:val="008D2038"/>
    <w:rsid w:val="008D5C94"/>
    <w:rsid w:val="008E1450"/>
    <w:rsid w:val="008E151E"/>
    <w:rsid w:val="008E5273"/>
    <w:rsid w:val="008F46B1"/>
    <w:rsid w:val="008F5FDC"/>
    <w:rsid w:val="009030C5"/>
    <w:rsid w:val="00905954"/>
    <w:rsid w:val="009103F4"/>
    <w:rsid w:val="00915A38"/>
    <w:rsid w:val="00920D9A"/>
    <w:rsid w:val="0092128F"/>
    <w:rsid w:val="00933411"/>
    <w:rsid w:val="0093673C"/>
    <w:rsid w:val="009418FF"/>
    <w:rsid w:val="00943DF2"/>
    <w:rsid w:val="009440F7"/>
    <w:rsid w:val="00944612"/>
    <w:rsid w:val="0094665C"/>
    <w:rsid w:val="00952CEC"/>
    <w:rsid w:val="009530B4"/>
    <w:rsid w:val="00953587"/>
    <w:rsid w:val="009632C1"/>
    <w:rsid w:val="00966F4E"/>
    <w:rsid w:val="00972390"/>
    <w:rsid w:val="00977085"/>
    <w:rsid w:val="009770EC"/>
    <w:rsid w:val="00981C96"/>
    <w:rsid w:val="009862E5"/>
    <w:rsid w:val="00990A83"/>
    <w:rsid w:val="0099205C"/>
    <w:rsid w:val="009938A6"/>
    <w:rsid w:val="00995E71"/>
    <w:rsid w:val="00996E8A"/>
    <w:rsid w:val="009A23C3"/>
    <w:rsid w:val="009A647E"/>
    <w:rsid w:val="009A69CE"/>
    <w:rsid w:val="009B1961"/>
    <w:rsid w:val="009B2ED6"/>
    <w:rsid w:val="009C32B3"/>
    <w:rsid w:val="009C6D99"/>
    <w:rsid w:val="009D0D05"/>
    <w:rsid w:val="009D37E0"/>
    <w:rsid w:val="009D549A"/>
    <w:rsid w:val="009D5A14"/>
    <w:rsid w:val="009F4D89"/>
    <w:rsid w:val="00A0113F"/>
    <w:rsid w:val="00A0493B"/>
    <w:rsid w:val="00A06340"/>
    <w:rsid w:val="00A1176D"/>
    <w:rsid w:val="00A15192"/>
    <w:rsid w:val="00A212B2"/>
    <w:rsid w:val="00A2363F"/>
    <w:rsid w:val="00A242C1"/>
    <w:rsid w:val="00A2762C"/>
    <w:rsid w:val="00A31364"/>
    <w:rsid w:val="00A402CC"/>
    <w:rsid w:val="00A4186A"/>
    <w:rsid w:val="00A43220"/>
    <w:rsid w:val="00A46978"/>
    <w:rsid w:val="00A5348C"/>
    <w:rsid w:val="00A554F8"/>
    <w:rsid w:val="00A635E0"/>
    <w:rsid w:val="00A63973"/>
    <w:rsid w:val="00A63E00"/>
    <w:rsid w:val="00A64314"/>
    <w:rsid w:val="00A6561D"/>
    <w:rsid w:val="00A729D7"/>
    <w:rsid w:val="00A75700"/>
    <w:rsid w:val="00A81EBC"/>
    <w:rsid w:val="00A8206C"/>
    <w:rsid w:val="00A90E3F"/>
    <w:rsid w:val="00A93F2C"/>
    <w:rsid w:val="00A940F3"/>
    <w:rsid w:val="00A9662F"/>
    <w:rsid w:val="00A9757F"/>
    <w:rsid w:val="00AA108C"/>
    <w:rsid w:val="00AA15FC"/>
    <w:rsid w:val="00AA6B08"/>
    <w:rsid w:val="00AB3A8E"/>
    <w:rsid w:val="00AC4E69"/>
    <w:rsid w:val="00AD02D9"/>
    <w:rsid w:val="00AD1719"/>
    <w:rsid w:val="00AD6A30"/>
    <w:rsid w:val="00AE049C"/>
    <w:rsid w:val="00AE23AD"/>
    <w:rsid w:val="00AE4834"/>
    <w:rsid w:val="00AF0DAF"/>
    <w:rsid w:val="00AF197A"/>
    <w:rsid w:val="00AF421B"/>
    <w:rsid w:val="00AF6F38"/>
    <w:rsid w:val="00B05519"/>
    <w:rsid w:val="00B06590"/>
    <w:rsid w:val="00B11BBF"/>
    <w:rsid w:val="00B125FE"/>
    <w:rsid w:val="00B127DD"/>
    <w:rsid w:val="00B14E69"/>
    <w:rsid w:val="00B16BF8"/>
    <w:rsid w:val="00B20CA9"/>
    <w:rsid w:val="00B218AC"/>
    <w:rsid w:val="00B23060"/>
    <w:rsid w:val="00B2699D"/>
    <w:rsid w:val="00B308B5"/>
    <w:rsid w:val="00B30B19"/>
    <w:rsid w:val="00B31CF3"/>
    <w:rsid w:val="00B40607"/>
    <w:rsid w:val="00B451BD"/>
    <w:rsid w:val="00B46AB5"/>
    <w:rsid w:val="00B478D7"/>
    <w:rsid w:val="00B478F7"/>
    <w:rsid w:val="00B50F61"/>
    <w:rsid w:val="00B525BE"/>
    <w:rsid w:val="00B71D1E"/>
    <w:rsid w:val="00B73309"/>
    <w:rsid w:val="00B758BD"/>
    <w:rsid w:val="00B84628"/>
    <w:rsid w:val="00B85A88"/>
    <w:rsid w:val="00B87FB1"/>
    <w:rsid w:val="00B951F9"/>
    <w:rsid w:val="00BA0733"/>
    <w:rsid w:val="00BA1FA2"/>
    <w:rsid w:val="00BA2ABA"/>
    <w:rsid w:val="00BB0984"/>
    <w:rsid w:val="00BB2A56"/>
    <w:rsid w:val="00BB3CAF"/>
    <w:rsid w:val="00BB41D6"/>
    <w:rsid w:val="00BB7147"/>
    <w:rsid w:val="00BC7415"/>
    <w:rsid w:val="00BD175D"/>
    <w:rsid w:val="00BE39DD"/>
    <w:rsid w:val="00BE4FAA"/>
    <w:rsid w:val="00BF092C"/>
    <w:rsid w:val="00BF0B3C"/>
    <w:rsid w:val="00BF1E3F"/>
    <w:rsid w:val="00BF6372"/>
    <w:rsid w:val="00C00F79"/>
    <w:rsid w:val="00C10CC1"/>
    <w:rsid w:val="00C1379C"/>
    <w:rsid w:val="00C15CFC"/>
    <w:rsid w:val="00C173E1"/>
    <w:rsid w:val="00C17F59"/>
    <w:rsid w:val="00C268E7"/>
    <w:rsid w:val="00C30493"/>
    <w:rsid w:val="00C369CB"/>
    <w:rsid w:val="00C377F3"/>
    <w:rsid w:val="00C37E8C"/>
    <w:rsid w:val="00C45BC1"/>
    <w:rsid w:val="00C47109"/>
    <w:rsid w:val="00C47233"/>
    <w:rsid w:val="00C5183D"/>
    <w:rsid w:val="00C52215"/>
    <w:rsid w:val="00C619C2"/>
    <w:rsid w:val="00C621B4"/>
    <w:rsid w:val="00C65613"/>
    <w:rsid w:val="00C6695D"/>
    <w:rsid w:val="00C725AC"/>
    <w:rsid w:val="00C741AE"/>
    <w:rsid w:val="00C74A8E"/>
    <w:rsid w:val="00C81E4B"/>
    <w:rsid w:val="00C83AA2"/>
    <w:rsid w:val="00C843E6"/>
    <w:rsid w:val="00C854AF"/>
    <w:rsid w:val="00C905D7"/>
    <w:rsid w:val="00C91367"/>
    <w:rsid w:val="00CA4727"/>
    <w:rsid w:val="00CB01EF"/>
    <w:rsid w:val="00CB1D64"/>
    <w:rsid w:val="00CB3106"/>
    <w:rsid w:val="00CB4CCB"/>
    <w:rsid w:val="00CB62AC"/>
    <w:rsid w:val="00CB79D6"/>
    <w:rsid w:val="00CC1003"/>
    <w:rsid w:val="00CC1996"/>
    <w:rsid w:val="00CC1F02"/>
    <w:rsid w:val="00CC21DA"/>
    <w:rsid w:val="00CC6F4B"/>
    <w:rsid w:val="00CD01CD"/>
    <w:rsid w:val="00CE653F"/>
    <w:rsid w:val="00CE7722"/>
    <w:rsid w:val="00CF68F2"/>
    <w:rsid w:val="00D01B46"/>
    <w:rsid w:val="00D02B7E"/>
    <w:rsid w:val="00D03677"/>
    <w:rsid w:val="00D07117"/>
    <w:rsid w:val="00D16188"/>
    <w:rsid w:val="00D21783"/>
    <w:rsid w:val="00D223C1"/>
    <w:rsid w:val="00D25B31"/>
    <w:rsid w:val="00D31E6C"/>
    <w:rsid w:val="00D358B4"/>
    <w:rsid w:val="00D36978"/>
    <w:rsid w:val="00D3784D"/>
    <w:rsid w:val="00D412A6"/>
    <w:rsid w:val="00D4230E"/>
    <w:rsid w:val="00D6009B"/>
    <w:rsid w:val="00D600E1"/>
    <w:rsid w:val="00D60F8A"/>
    <w:rsid w:val="00D65BF7"/>
    <w:rsid w:val="00D70D72"/>
    <w:rsid w:val="00D70DBA"/>
    <w:rsid w:val="00D772CF"/>
    <w:rsid w:val="00D82697"/>
    <w:rsid w:val="00D82F34"/>
    <w:rsid w:val="00D83B89"/>
    <w:rsid w:val="00D84E6D"/>
    <w:rsid w:val="00D85E01"/>
    <w:rsid w:val="00D868EC"/>
    <w:rsid w:val="00D921B3"/>
    <w:rsid w:val="00DA2159"/>
    <w:rsid w:val="00DA2E5A"/>
    <w:rsid w:val="00DB6399"/>
    <w:rsid w:val="00DB6B8D"/>
    <w:rsid w:val="00DC0A39"/>
    <w:rsid w:val="00DC677A"/>
    <w:rsid w:val="00DC6813"/>
    <w:rsid w:val="00DD5CA1"/>
    <w:rsid w:val="00DE754D"/>
    <w:rsid w:val="00DE7D8E"/>
    <w:rsid w:val="00DF15F2"/>
    <w:rsid w:val="00DF3EAC"/>
    <w:rsid w:val="00DF6E36"/>
    <w:rsid w:val="00E0190A"/>
    <w:rsid w:val="00E06313"/>
    <w:rsid w:val="00E06899"/>
    <w:rsid w:val="00E15E61"/>
    <w:rsid w:val="00E179E7"/>
    <w:rsid w:val="00E25AB7"/>
    <w:rsid w:val="00E25E9D"/>
    <w:rsid w:val="00E262CB"/>
    <w:rsid w:val="00E26374"/>
    <w:rsid w:val="00E32761"/>
    <w:rsid w:val="00E35A34"/>
    <w:rsid w:val="00E37D3A"/>
    <w:rsid w:val="00E4428D"/>
    <w:rsid w:val="00E46EEA"/>
    <w:rsid w:val="00E55C9A"/>
    <w:rsid w:val="00E57CF7"/>
    <w:rsid w:val="00E600DD"/>
    <w:rsid w:val="00E611B4"/>
    <w:rsid w:val="00E62A05"/>
    <w:rsid w:val="00E715CA"/>
    <w:rsid w:val="00E80127"/>
    <w:rsid w:val="00E822D1"/>
    <w:rsid w:val="00E84875"/>
    <w:rsid w:val="00E87BD2"/>
    <w:rsid w:val="00E90975"/>
    <w:rsid w:val="00E909CC"/>
    <w:rsid w:val="00E956EF"/>
    <w:rsid w:val="00EA033D"/>
    <w:rsid w:val="00EA1560"/>
    <w:rsid w:val="00EA25A2"/>
    <w:rsid w:val="00EA299A"/>
    <w:rsid w:val="00EA423B"/>
    <w:rsid w:val="00EA558B"/>
    <w:rsid w:val="00EA58D3"/>
    <w:rsid w:val="00EA76BA"/>
    <w:rsid w:val="00EA7CFF"/>
    <w:rsid w:val="00EB0138"/>
    <w:rsid w:val="00EB091D"/>
    <w:rsid w:val="00EB22D7"/>
    <w:rsid w:val="00EB49ED"/>
    <w:rsid w:val="00EB4D6B"/>
    <w:rsid w:val="00EC395A"/>
    <w:rsid w:val="00EC7ABF"/>
    <w:rsid w:val="00ED1D5B"/>
    <w:rsid w:val="00ED6721"/>
    <w:rsid w:val="00ED752B"/>
    <w:rsid w:val="00ED7BB3"/>
    <w:rsid w:val="00EE5D2F"/>
    <w:rsid w:val="00EF39AF"/>
    <w:rsid w:val="00EF44B3"/>
    <w:rsid w:val="00EF4E21"/>
    <w:rsid w:val="00EF69E0"/>
    <w:rsid w:val="00F04BA9"/>
    <w:rsid w:val="00F05DF9"/>
    <w:rsid w:val="00F06FA3"/>
    <w:rsid w:val="00F07BEA"/>
    <w:rsid w:val="00F11965"/>
    <w:rsid w:val="00F12A2A"/>
    <w:rsid w:val="00F21943"/>
    <w:rsid w:val="00F22DB1"/>
    <w:rsid w:val="00F26702"/>
    <w:rsid w:val="00F27743"/>
    <w:rsid w:val="00F30410"/>
    <w:rsid w:val="00F32E44"/>
    <w:rsid w:val="00F37E59"/>
    <w:rsid w:val="00F428A0"/>
    <w:rsid w:val="00F46CCE"/>
    <w:rsid w:val="00F51F81"/>
    <w:rsid w:val="00F5559E"/>
    <w:rsid w:val="00F55656"/>
    <w:rsid w:val="00F57B94"/>
    <w:rsid w:val="00F64952"/>
    <w:rsid w:val="00F6632B"/>
    <w:rsid w:val="00F670D3"/>
    <w:rsid w:val="00F715D7"/>
    <w:rsid w:val="00F77B36"/>
    <w:rsid w:val="00F80187"/>
    <w:rsid w:val="00F85490"/>
    <w:rsid w:val="00F874A3"/>
    <w:rsid w:val="00F94005"/>
    <w:rsid w:val="00FA311B"/>
    <w:rsid w:val="00FA642C"/>
    <w:rsid w:val="00FA671C"/>
    <w:rsid w:val="00FA67C5"/>
    <w:rsid w:val="00FB518C"/>
    <w:rsid w:val="00FB7A76"/>
    <w:rsid w:val="00FC0087"/>
    <w:rsid w:val="00FC0266"/>
    <w:rsid w:val="00FC0D5A"/>
    <w:rsid w:val="00FC34EF"/>
    <w:rsid w:val="00FD1428"/>
    <w:rsid w:val="00FD23DC"/>
    <w:rsid w:val="00FD6FDA"/>
    <w:rsid w:val="00FE1FE6"/>
    <w:rsid w:val="00FE4956"/>
    <w:rsid w:val="00FF0649"/>
    <w:rsid w:val="00FF2F67"/>
    <w:rsid w:val="00FF307D"/>
    <w:rsid w:val="00FF336C"/>
    <w:rsid w:val="00FF5348"/>
    <w:rsid w:val="00FF5903"/>
    <w:rsid w:val="00FF7055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1BD216"/>
  <w15:docId w15:val="{D620879E-8140-4041-B16A-813FE4D1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5752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928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28FE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201CB9"/>
    <w:rPr>
      <w:rFonts w:ascii="Century Gothic" w:eastAsia="Calibri" w:hAnsi="Century Gothic"/>
      <w:color w:val="000080"/>
      <w:sz w:val="20"/>
      <w:szCs w:val="20"/>
      <w:lang w:val="x-none" w:eastAsia="en-US"/>
    </w:rPr>
  </w:style>
  <w:style w:type="character" w:customStyle="1" w:styleId="NurTextZchn">
    <w:name w:val="Nur Text Zchn"/>
    <w:link w:val="NurText"/>
    <w:uiPriority w:val="99"/>
    <w:rsid w:val="00201CB9"/>
    <w:rPr>
      <w:rFonts w:ascii="Century Gothic" w:eastAsia="Calibri" w:hAnsi="Century Gothic"/>
      <w:color w:val="000080"/>
      <w:lang w:eastAsia="en-US"/>
    </w:rPr>
  </w:style>
  <w:style w:type="paragraph" w:styleId="Sprechblasentext">
    <w:name w:val="Balloon Text"/>
    <w:basedOn w:val="Standard"/>
    <w:link w:val="SprechblasentextZchn"/>
    <w:rsid w:val="00E87BD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87BD2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rsid w:val="00413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rsid w:val="003C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ERVER-ZD\Work\Digisek\Vorlagen\Vorlage_ISFH-Agenda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B7274C-78C7-4CA9-86D2-9F5DD005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Vorlage_ISFH-Agenda</Template>
  <TotalTime>0</TotalTime>
  <Pages>1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ISFH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Oberröhrmann</dc:creator>
  <cp:keywords/>
  <cp:lastModifiedBy>Jonas Oberröhrmann</cp:lastModifiedBy>
  <cp:revision>9</cp:revision>
  <cp:lastPrinted>2016-08-22T13:35:00Z</cp:lastPrinted>
  <dcterms:created xsi:type="dcterms:W3CDTF">2021-11-03T12:37:00Z</dcterms:created>
  <dcterms:modified xsi:type="dcterms:W3CDTF">2021-11-10T11:36:00Z</dcterms:modified>
</cp:coreProperties>
</file>